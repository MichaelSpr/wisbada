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843F8" w14:textId="77777777" w:rsidR="00D03176" w:rsidRDefault="00D0317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Besprechungsprotokoll</w:t>
      </w:r>
    </w:p>
    <w:p w14:paraId="4B7843F9" w14:textId="77777777" w:rsidR="00D03176" w:rsidRDefault="00D03176">
      <w:pPr>
        <w:jc w:val="center"/>
        <w:rPr>
          <w:b/>
          <w:bCs/>
          <w:sz w:val="20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1178"/>
        <w:gridCol w:w="141"/>
        <w:gridCol w:w="1134"/>
        <w:gridCol w:w="4678"/>
        <w:gridCol w:w="1276"/>
      </w:tblGrid>
      <w:tr w:rsidR="00D03176" w14:paraId="4B7843FC" w14:textId="77777777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B7843FA" w14:textId="77777777" w:rsidR="00D03176" w:rsidRDefault="00D03176">
            <w:r>
              <w:t xml:space="preserve">Projekt: </w:t>
            </w:r>
          </w:p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4B7843FB" w14:textId="77777777" w:rsidR="00D03176" w:rsidRDefault="00A55190">
            <w:r>
              <w:t>Stammbaum</w:t>
            </w:r>
          </w:p>
        </w:tc>
      </w:tr>
      <w:tr w:rsidR="00D03176" w14:paraId="4B7843FF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B7843FD" w14:textId="77777777" w:rsidR="00D03176" w:rsidRDefault="00D03176">
            <w:r>
              <w:t>Besprechungsdatum: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B7843FE" w14:textId="77777777" w:rsidR="00D03176" w:rsidRDefault="00A55190">
            <w:r>
              <w:t>19.05.</w:t>
            </w:r>
          </w:p>
        </w:tc>
      </w:tr>
      <w:tr w:rsidR="00D03176" w14:paraId="4B784402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B784400" w14:textId="77777777" w:rsidR="00D03176" w:rsidRDefault="00D03176">
            <w:r>
              <w:t>Ort: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B784401" w14:textId="77777777" w:rsidR="00D03176" w:rsidRDefault="00A55190">
            <w:r>
              <w:t>R208</w:t>
            </w:r>
          </w:p>
        </w:tc>
      </w:tr>
      <w:tr w:rsidR="00D03176" w14:paraId="4B784405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B784403" w14:textId="77777777" w:rsidR="00D03176" w:rsidRDefault="00D03176">
            <w:r>
              <w:t>Thema: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B784404" w14:textId="4C931BC3" w:rsidR="00D03176" w:rsidRDefault="00A55190">
            <w:r>
              <w:t xml:space="preserve">Teamaufteilung, </w:t>
            </w:r>
            <w:r w:rsidR="00916243">
              <w:t>PSP, Terminplan, PAP, Anforderu</w:t>
            </w:r>
            <w:r>
              <w:t>n</w:t>
            </w:r>
            <w:r w:rsidR="00916243">
              <w:t>g</w:t>
            </w:r>
            <w:r>
              <w:t>s</w:t>
            </w:r>
            <w:r w:rsidR="002C5D48">
              <w:t>-</w:t>
            </w:r>
            <w:r>
              <w:t>workshop</w:t>
            </w:r>
          </w:p>
        </w:tc>
      </w:tr>
      <w:tr w:rsidR="00D03176" w14:paraId="4B784408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B784406" w14:textId="77777777" w:rsidR="00D03176" w:rsidRDefault="00D03176">
            <w:r>
              <w:t xml:space="preserve">Protokollführer: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B784407" w14:textId="77777777" w:rsidR="00D03176" w:rsidRDefault="00A55190">
            <w:r>
              <w:t>Simon F.</w:t>
            </w:r>
          </w:p>
        </w:tc>
      </w:tr>
      <w:tr w:rsidR="00D03176" w14:paraId="4B78440C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4B784409" w14:textId="77777777" w:rsidR="00D03176" w:rsidRDefault="00D03176">
            <w:r>
              <w:t xml:space="preserve">Teilnehmer: 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4B78440A" w14:textId="77777777" w:rsidR="00D03176" w:rsidRDefault="00A55190">
            <w:r>
              <w:t>A</w:t>
            </w:r>
            <w:r w:rsidR="00A70CF6">
              <w:t>l</w:t>
            </w:r>
            <w:r>
              <w:t>le</w:t>
            </w:r>
          </w:p>
          <w:p w14:paraId="4B78440B" w14:textId="77777777" w:rsidR="00D03176" w:rsidRDefault="00D03176"/>
        </w:tc>
      </w:tr>
      <w:tr w:rsidR="00D03176" w14:paraId="4B78440F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B78440D" w14:textId="77777777" w:rsidR="00D03176" w:rsidRDefault="00D03176">
            <w:r>
              <w:t>Verteiler: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4B78440E" w14:textId="24572222" w:rsidR="00D03176" w:rsidRDefault="0047205B" w:rsidP="0047205B">
            <w:r>
              <w:t>Alle</w:t>
            </w:r>
          </w:p>
        </w:tc>
      </w:tr>
      <w:tr w:rsidR="00D03176" w14:paraId="4B784412" w14:textId="77777777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B784410" w14:textId="77777777" w:rsidR="00D03176" w:rsidRDefault="00D03176"/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4B784411" w14:textId="77777777" w:rsidR="00D03176" w:rsidRDefault="00D03176"/>
        </w:tc>
      </w:tr>
      <w:tr w:rsidR="00D03176" w14:paraId="4B78441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blHeader/>
        </w:trPr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B784413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Nr.</w:t>
            </w:r>
          </w:p>
        </w:tc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B784414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Art</w:t>
            </w:r>
          </w:p>
        </w:tc>
        <w:tc>
          <w:tcPr>
            <w:tcW w:w="11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B784415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Betroffen</w:t>
            </w:r>
          </w:p>
        </w:tc>
        <w:tc>
          <w:tcPr>
            <w:tcW w:w="1275" w:type="dxa"/>
            <w:gridSpan w:val="2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B784416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Stichwort</w:t>
            </w: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B784417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4B784418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FFFFFF"/>
                <w:sz w:val="18"/>
                <w:szCs w:val="18"/>
                <w:lang w:val="en-GB"/>
              </w:rPr>
              <w:t>Termin</w:t>
            </w:r>
          </w:p>
        </w:tc>
      </w:tr>
      <w:tr w:rsidR="002C5D48" w:rsidRPr="00A55190" w14:paraId="01987632" w14:textId="77777777" w:rsidTr="002C5D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9427" w:type="dxa"/>
            <w:gridSpan w:val="7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D9D9D9" w:themeFill="background1" w:themeFillShade="D9"/>
          </w:tcPr>
          <w:p w14:paraId="76D918C7" w14:textId="25C2D6C6" w:rsidR="002C5D48" w:rsidRPr="002C5D48" w:rsidRDefault="002C5D48">
            <w:pPr>
              <w:rPr>
                <w:b/>
                <w:sz w:val="20"/>
                <w:szCs w:val="20"/>
              </w:rPr>
            </w:pPr>
            <w:r w:rsidRPr="002C5D48">
              <w:rPr>
                <w:b/>
                <w:sz w:val="20"/>
                <w:szCs w:val="20"/>
                <w:lang w:val="en-GB"/>
              </w:rPr>
              <w:t>Offene Punkte vorheriger Protokolle</w:t>
            </w:r>
          </w:p>
        </w:tc>
      </w:tr>
      <w:tr w:rsidR="00D03176" w:rsidRPr="002C5D48" w14:paraId="4B78442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21" w14:textId="45BE63BA" w:rsidR="00D03176" w:rsidRDefault="002C5D48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22" w14:textId="1A81D3FD" w:rsidR="00D03176" w:rsidRDefault="002C5D48">
            <w:pPr>
              <w:rPr>
                <w:caps/>
                <w:sz w:val="16"/>
                <w:lang w:val="en-GB"/>
              </w:rPr>
            </w:pPr>
            <w:r>
              <w:rPr>
                <w:caps/>
                <w:sz w:val="16"/>
                <w:lang w:val="en-GB"/>
              </w:rPr>
              <w:t>F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23" w14:textId="31A5ECB1" w:rsidR="00D03176" w:rsidRDefault="002C5D48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Alle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24" w14:textId="457602E4" w:rsidR="00D03176" w:rsidRDefault="002C5D48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Au</w:t>
            </w:r>
            <w:r>
              <w:rPr>
                <w:sz w:val="16"/>
                <w:lang w:val="en-GB"/>
              </w:rPr>
              <w:t>f</w:t>
            </w:r>
            <w:r>
              <w:rPr>
                <w:sz w:val="16"/>
                <w:lang w:val="en-GB"/>
              </w:rPr>
              <w:t>gabenteilung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25" w14:textId="15BB51A2" w:rsidR="00D03176" w:rsidRPr="002C5D48" w:rsidRDefault="002C5D48">
            <w:pPr>
              <w:rPr>
                <w:sz w:val="16"/>
              </w:rPr>
            </w:pPr>
            <w:r w:rsidRPr="002C5D48">
              <w:rPr>
                <w:sz w:val="16"/>
              </w:rPr>
              <w:t>Teamaufteilung ist final, Teamleiter sind: Dominic D. (Date</w:t>
            </w:r>
            <w:r w:rsidRPr="002C5D48">
              <w:rPr>
                <w:sz w:val="16"/>
              </w:rPr>
              <w:t>n</w:t>
            </w:r>
            <w:r w:rsidRPr="002C5D48">
              <w:rPr>
                <w:sz w:val="16"/>
              </w:rPr>
              <w:t xml:space="preserve">verwaltung), </w:t>
            </w:r>
            <w:r>
              <w:rPr>
                <w:sz w:val="16"/>
              </w:rPr>
              <w:t xml:space="preserve">Michael Z. (Inputsteuerung), Michael S. (Anzeige-HTML), </w:t>
            </w:r>
            <w:r w:rsidRPr="002C5D48">
              <w:rPr>
                <w:sz w:val="16"/>
              </w:rPr>
              <w:t>Benedict C. (A</w:t>
            </w:r>
            <w:r w:rsidRPr="002C5D48">
              <w:rPr>
                <w:sz w:val="16"/>
              </w:rPr>
              <w:t>n</w:t>
            </w:r>
            <w:r w:rsidRPr="002C5D48">
              <w:rPr>
                <w:sz w:val="16"/>
              </w:rPr>
              <w:t>zeige-SVG)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26" w14:textId="31919CD9" w:rsidR="00D03176" w:rsidRPr="002C5D48" w:rsidRDefault="00D03176">
            <w:pPr>
              <w:rPr>
                <w:sz w:val="16"/>
              </w:rPr>
            </w:pPr>
          </w:p>
        </w:tc>
      </w:tr>
      <w:tr w:rsidR="002C5D48" w:rsidRPr="002C5D48" w14:paraId="4B78444A" w14:textId="77777777" w:rsidTr="002C5D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9427" w:type="dxa"/>
            <w:gridSpan w:val="7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D9D9D9" w:themeFill="background1" w:themeFillShade="D9"/>
          </w:tcPr>
          <w:p w14:paraId="4B784449" w14:textId="312838CE" w:rsidR="002C5D48" w:rsidRPr="002C5D48" w:rsidRDefault="002C5D48">
            <w:pPr>
              <w:rPr>
                <w:b/>
                <w:sz w:val="18"/>
                <w:szCs w:val="18"/>
              </w:rPr>
            </w:pPr>
            <w:r w:rsidRPr="002C5D48">
              <w:rPr>
                <w:b/>
                <w:sz w:val="18"/>
                <w:szCs w:val="18"/>
              </w:rPr>
              <w:t>Neue Punkte</w:t>
            </w:r>
          </w:p>
        </w:tc>
      </w:tr>
      <w:tr w:rsidR="002C5D48" w:rsidRPr="00A55190" w14:paraId="4B78445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4B" w14:textId="67DF40E9" w:rsidR="002C5D48" w:rsidRPr="002C5D48" w:rsidRDefault="002C5D48">
            <w:pPr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4C" w14:textId="085DB23F" w:rsidR="002C5D48" w:rsidRPr="002C5D48" w:rsidRDefault="002C5D48">
            <w:pPr>
              <w:rPr>
                <w:caps/>
                <w:sz w:val="16"/>
              </w:rPr>
            </w:pPr>
            <w:r w:rsidRPr="002C5D48"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4D" w14:textId="0D8BDA5B" w:rsidR="002C5D48" w:rsidRPr="002C5D48" w:rsidRDefault="002C5D48">
            <w:pPr>
              <w:rPr>
                <w:sz w:val="16"/>
              </w:rPr>
            </w:pPr>
            <w:r w:rsidRPr="002C5D48">
              <w:rPr>
                <w:sz w:val="16"/>
              </w:rPr>
              <w:t>Simon F., Dominic D,, Michael S., Ramon R., Christoph T.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4E" w14:textId="494482C4" w:rsidR="002C5D48" w:rsidRPr="00A55190" w:rsidRDefault="002C5D48">
            <w:pPr>
              <w:rPr>
                <w:sz w:val="16"/>
              </w:rPr>
            </w:pPr>
            <w:r w:rsidRPr="002C5D48">
              <w:rPr>
                <w:sz w:val="16"/>
              </w:rPr>
              <w:t>Anforderung</w:t>
            </w:r>
            <w:r w:rsidRPr="002C5D48">
              <w:rPr>
                <w:sz w:val="16"/>
              </w:rPr>
              <w:t>s</w:t>
            </w:r>
            <w:r w:rsidRPr="002C5D48">
              <w:rPr>
                <w:sz w:val="16"/>
              </w:rPr>
              <w:t>workshop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4F" w14:textId="64596B66" w:rsidR="002C5D48" w:rsidRPr="00A55190" w:rsidRDefault="002C5D48">
            <w:pPr>
              <w:rPr>
                <w:sz w:val="16"/>
              </w:rPr>
            </w:pPr>
            <w:r w:rsidRPr="00A55190">
              <w:rPr>
                <w:sz w:val="16"/>
              </w:rPr>
              <w:t xml:space="preserve">Bilden das Anforderungsteam und treffen sich am </w:t>
            </w:r>
            <w:r>
              <w:rPr>
                <w:sz w:val="16"/>
              </w:rPr>
              <w:t>23.05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50" w14:textId="557A0BDC" w:rsidR="002C5D48" w:rsidRPr="00A55190" w:rsidRDefault="002C5D48">
            <w:pPr>
              <w:rPr>
                <w:sz w:val="16"/>
              </w:rPr>
            </w:pPr>
            <w:r>
              <w:rPr>
                <w:sz w:val="16"/>
              </w:rPr>
              <w:t>23.05</w:t>
            </w:r>
          </w:p>
        </w:tc>
      </w:tr>
      <w:tr w:rsidR="002C5D48" w:rsidRPr="00A55190" w14:paraId="4B78445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52" w14:textId="72BB8495" w:rsidR="002C5D48" w:rsidRPr="00A55190" w:rsidRDefault="002C5D48"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53" w14:textId="33761E22" w:rsidR="002C5D48" w:rsidRPr="00A55190" w:rsidRDefault="002C5D48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54" w14:textId="556ED80A" w:rsidR="002C5D48" w:rsidRPr="00A55190" w:rsidRDefault="002C5D48">
            <w:pPr>
              <w:rPr>
                <w:sz w:val="16"/>
              </w:rPr>
            </w:pPr>
            <w:r>
              <w:rPr>
                <w:sz w:val="16"/>
              </w:rPr>
              <w:t>Anford</w:t>
            </w:r>
            <w:r>
              <w:rPr>
                <w:sz w:val="16"/>
              </w:rPr>
              <w:t>e</w:t>
            </w:r>
            <w:r>
              <w:rPr>
                <w:sz w:val="16"/>
              </w:rPr>
              <w:t>rungsteam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55" w14:textId="1862E1BC" w:rsidR="002C5D48" w:rsidRPr="00A55190" w:rsidRDefault="002C5D48">
            <w:pPr>
              <w:rPr>
                <w:sz w:val="16"/>
              </w:rPr>
            </w:pPr>
            <w:r>
              <w:rPr>
                <w:sz w:val="16"/>
              </w:rPr>
              <w:t>SRD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56" w14:textId="0CD7C451" w:rsidR="002C5D48" w:rsidRPr="00A55190" w:rsidRDefault="002C5D48" w:rsidP="002C5D48">
            <w:pPr>
              <w:rPr>
                <w:sz w:val="16"/>
              </w:rPr>
            </w:pPr>
            <w:r>
              <w:rPr>
                <w:sz w:val="16"/>
              </w:rPr>
              <w:t>Anforderun</w:t>
            </w:r>
            <w:r>
              <w:rPr>
                <w:sz w:val="16"/>
              </w:rPr>
              <w:t>g</w:t>
            </w:r>
            <w:r>
              <w:rPr>
                <w:sz w:val="16"/>
              </w:rPr>
              <w:t>steam setzt sich zusammen und arbeitet das SRD aus.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57" w14:textId="10081C28" w:rsidR="002C5D48" w:rsidRPr="00A55190" w:rsidRDefault="002C5D48">
            <w:pPr>
              <w:rPr>
                <w:sz w:val="16"/>
              </w:rPr>
            </w:pPr>
            <w:r>
              <w:rPr>
                <w:sz w:val="16"/>
              </w:rPr>
              <w:t>23.05.</w:t>
            </w:r>
          </w:p>
        </w:tc>
      </w:tr>
      <w:tr w:rsidR="002C5D48" w:rsidRPr="00A55190" w14:paraId="4B78445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59" w14:textId="6D0CEB46" w:rsidR="002C5D48" w:rsidRPr="00A55190" w:rsidRDefault="002C5D48">
            <w:pPr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5A" w14:textId="2D3F908E" w:rsidR="002C5D48" w:rsidRPr="00A55190" w:rsidRDefault="002C5D48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B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5B" w14:textId="7A9974B8" w:rsidR="002C5D48" w:rsidRPr="00A55190" w:rsidRDefault="002C5D48">
            <w:pPr>
              <w:rPr>
                <w:sz w:val="16"/>
              </w:rPr>
            </w:pPr>
            <w:r>
              <w:rPr>
                <w:sz w:val="16"/>
              </w:rPr>
              <w:t>Projektleitung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5C" w14:textId="5CC66F71" w:rsidR="002C5D48" w:rsidRPr="00A55190" w:rsidRDefault="002C5D48">
            <w:pPr>
              <w:rPr>
                <w:sz w:val="16"/>
              </w:rPr>
            </w:pPr>
            <w:r>
              <w:rPr>
                <w:sz w:val="16"/>
              </w:rPr>
              <w:t>Projektdok</w:t>
            </w:r>
            <w:r>
              <w:rPr>
                <w:sz w:val="16"/>
              </w:rPr>
              <w:t>u</w:t>
            </w:r>
            <w:r>
              <w:rPr>
                <w:sz w:val="16"/>
              </w:rPr>
              <w:t>mentation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5D" w14:textId="7B7E315C" w:rsidR="002C5D48" w:rsidRPr="00A55190" w:rsidRDefault="002C5D48" w:rsidP="00490677">
            <w:pPr>
              <w:rPr>
                <w:sz w:val="16"/>
              </w:rPr>
            </w:pPr>
            <w:r>
              <w:rPr>
                <w:sz w:val="16"/>
              </w:rPr>
              <w:t xml:space="preserve">Alle </w:t>
            </w:r>
            <w:r w:rsidR="00071980">
              <w:rPr>
                <w:sz w:val="16"/>
              </w:rPr>
              <w:t>Projektd</w:t>
            </w:r>
            <w:r>
              <w:rPr>
                <w:sz w:val="16"/>
              </w:rPr>
              <w:t>okumente müssen</w:t>
            </w:r>
            <w:r w:rsidR="00071980">
              <w:rPr>
                <w:sz w:val="16"/>
              </w:rPr>
              <w:t xml:space="preserve"> </w:t>
            </w:r>
            <w:r>
              <w:rPr>
                <w:sz w:val="16"/>
              </w:rPr>
              <w:t>über den Projektverte</w:t>
            </w:r>
            <w:r>
              <w:rPr>
                <w:sz w:val="16"/>
              </w:rPr>
              <w:t>i</w:t>
            </w:r>
            <w:r>
              <w:rPr>
                <w:sz w:val="16"/>
              </w:rPr>
              <w:t>ler an alle zum Korrekturlesen geschickt  werden(freiwillig, nicht verpflic</w:t>
            </w:r>
            <w:r>
              <w:rPr>
                <w:sz w:val="16"/>
              </w:rPr>
              <w:t>h</w:t>
            </w:r>
            <w:r>
              <w:rPr>
                <w:sz w:val="16"/>
              </w:rPr>
              <w:t>tend)</w:t>
            </w:r>
            <w:r w:rsidR="00071980">
              <w:rPr>
                <w:sz w:val="16"/>
              </w:rPr>
              <w:t xml:space="preserve">. Rücklaufzeit: </w:t>
            </w:r>
            <w:r w:rsidR="00490677">
              <w:rPr>
                <w:sz w:val="16"/>
              </w:rPr>
              <w:t>5 Tage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5E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60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61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62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63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64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65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6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67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68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69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6A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6B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6C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7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6E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6F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0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1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2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73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7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75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6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7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8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9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7A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8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7C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D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E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7F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80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81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8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83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84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85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86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87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88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9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8A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8B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8C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8D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8E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8F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9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91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92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93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94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95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96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98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99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9A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9B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9C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9D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A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9F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0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1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2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3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A4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A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A6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7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8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9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A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AB" w14:textId="77777777" w:rsidR="002C5D48" w:rsidRPr="00A55190" w:rsidRDefault="002C5D48">
            <w:pPr>
              <w:rPr>
                <w:sz w:val="16"/>
              </w:rPr>
            </w:pPr>
          </w:p>
        </w:tc>
      </w:tr>
      <w:tr w:rsidR="002C5D48" w:rsidRPr="00A55190" w14:paraId="4B7844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4B7844AD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E" w14:textId="77777777" w:rsidR="002C5D48" w:rsidRPr="00A55190" w:rsidRDefault="002C5D48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AF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B0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B7844B1" w14:textId="77777777" w:rsidR="002C5D48" w:rsidRPr="00A55190" w:rsidRDefault="002C5D48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4B7844B2" w14:textId="77777777" w:rsidR="002C5D48" w:rsidRPr="00A55190" w:rsidRDefault="002C5D48">
            <w:pPr>
              <w:rPr>
                <w:sz w:val="16"/>
              </w:rPr>
            </w:pPr>
          </w:p>
        </w:tc>
      </w:tr>
    </w:tbl>
    <w:p w14:paraId="4B7845E8" w14:textId="77777777" w:rsidR="003376C0" w:rsidRPr="00A55190" w:rsidRDefault="003376C0"/>
    <w:sectPr w:rsidR="003376C0" w:rsidRPr="00A55190" w:rsidSect="00647616">
      <w:footerReference w:type="first" r:id="rId8"/>
      <w:pgSz w:w="11907" w:h="16840" w:code="9"/>
      <w:pgMar w:top="567" w:right="1134" w:bottom="567" w:left="1418" w:header="851" w:footer="284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845EB" w14:textId="77777777" w:rsidR="00A70CF6" w:rsidRDefault="00A70CF6">
      <w:pPr>
        <w:spacing w:before="0" w:after="0"/>
      </w:pPr>
      <w:r>
        <w:separator/>
      </w:r>
    </w:p>
  </w:endnote>
  <w:endnote w:type="continuationSeparator" w:id="0">
    <w:p w14:paraId="4B7845EC" w14:textId="77777777" w:rsidR="00A70CF6" w:rsidRDefault="00A70C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845ED" w14:textId="77777777" w:rsidR="00A70CF6" w:rsidRDefault="00A70CF6" w:rsidP="003376C0">
    <w:pPr>
      <w:tabs>
        <w:tab w:val="left" w:pos="9072"/>
      </w:tabs>
      <w:spacing w:after="0"/>
      <w:rPr>
        <w:sz w:val="16"/>
      </w:rPr>
    </w:pPr>
    <w:r>
      <w:rPr>
        <w:bCs/>
        <w:sz w:val="16"/>
      </w:rPr>
      <w:t>Legende: [</w:t>
    </w:r>
    <w:r>
      <w:rPr>
        <w:b/>
        <w:bCs/>
        <w:sz w:val="16"/>
      </w:rPr>
      <w:t>A</w:t>
    </w:r>
    <w:r>
      <w:rPr>
        <w:bCs/>
        <w:sz w:val="16"/>
      </w:rPr>
      <w:t>]</w:t>
    </w:r>
    <w:r>
      <w:rPr>
        <w:sz w:val="16"/>
      </w:rPr>
      <w:t>ufforderung, [</w:t>
    </w:r>
    <w:r>
      <w:rPr>
        <w:b/>
        <w:bCs/>
        <w:sz w:val="16"/>
      </w:rPr>
      <w:t>B</w:t>
    </w:r>
    <w:r>
      <w:rPr>
        <w:bCs/>
        <w:sz w:val="16"/>
      </w:rPr>
      <w:t>]</w:t>
    </w:r>
    <w:r>
      <w:rPr>
        <w:sz w:val="16"/>
      </w:rPr>
      <w:t>eschluß, [</w:t>
    </w:r>
    <w:r>
      <w:rPr>
        <w:b/>
        <w:bCs/>
        <w:sz w:val="16"/>
      </w:rPr>
      <w:t>E</w:t>
    </w:r>
    <w:r>
      <w:rPr>
        <w:bCs/>
        <w:sz w:val="16"/>
      </w:rPr>
      <w:t>]</w:t>
    </w:r>
    <w:r>
      <w:rPr>
        <w:sz w:val="16"/>
      </w:rPr>
      <w:t>mpfehlung, [</w:t>
    </w:r>
    <w:r>
      <w:rPr>
        <w:b/>
        <w:bCs/>
        <w:sz w:val="16"/>
      </w:rPr>
      <w:t>F</w:t>
    </w:r>
    <w:r>
      <w:rPr>
        <w:bCs/>
        <w:sz w:val="16"/>
      </w:rPr>
      <w:t>]</w:t>
    </w:r>
    <w:r>
      <w:rPr>
        <w:sz w:val="16"/>
      </w:rPr>
      <w:t>eststellung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845E9" w14:textId="77777777" w:rsidR="00A70CF6" w:rsidRDefault="00A70CF6">
      <w:pPr>
        <w:spacing w:before="0" w:after="0"/>
      </w:pPr>
      <w:r>
        <w:separator/>
      </w:r>
    </w:p>
  </w:footnote>
  <w:footnote w:type="continuationSeparator" w:id="0">
    <w:p w14:paraId="4B7845EA" w14:textId="77777777" w:rsidR="00A70CF6" w:rsidRDefault="00A70C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144CB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0E5D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1F4F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24B8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EC0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68FD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F6C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CAEB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1CB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944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berschrift1"/>
      <w:lvlText w:val="%1"/>
      <w:legacy w:legacy="1" w:legacySpace="142" w:legacyIndent="851"/>
      <w:lvlJc w:val="left"/>
      <w:pPr>
        <w:ind w:left="851" w:hanging="851"/>
      </w:pPr>
    </w:lvl>
    <w:lvl w:ilvl="1">
      <w:start w:val="1"/>
      <w:numFmt w:val="decimal"/>
      <w:pStyle w:val="berschrift2"/>
      <w:lvlText w:val="%1.%2"/>
      <w:legacy w:legacy="1" w:legacySpace="144" w:legacyIndent="708"/>
      <w:lvlJc w:val="left"/>
      <w:pPr>
        <w:ind w:left="851" w:hanging="708"/>
      </w:pPr>
    </w:lvl>
    <w:lvl w:ilvl="2">
      <w:start w:val="1"/>
      <w:numFmt w:val="decimal"/>
      <w:pStyle w:val="berschrift3"/>
      <w:lvlText w:val="%1.%2.%3"/>
      <w:legacy w:legacy="1" w:legacySpace="144" w:legacyIndent="708"/>
      <w:lvlJc w:val="left"/>
      <w:pPr>
        <w:ind w:left="851" w:hanging="708"/>
      </w:pPr>
    </w:lvl>
    <w:lvl w:ilvl="3">
      <w:start w:val="1"/>
      <w:numFmt w:val="decimal"/>
      <w:pStyle w:val="berschrift4"/>
      <w:lvlText w:val="%1.%2.%3.%4"/>
      <w:legacy w:legacy="1" w:legacySpace="142" w:legacyIndent="708"/>
      <w:lvlJc w:val="left"/>
      <w:pPr>
        <w:ind w:left="851" w:hanging="708"/>
      </w:pPr>
    </w:lvl>
    <w:lvl w:ilvl="4">
      <w:start w:val="1"/>
      <w:numFmt w:val="decimal"/>
      <w:pStyle w:val="berschrift5"/>
      <w:lvlText w:val="%1.%2.%3.%4.%5"/>
      <w:legacy w:legacy="1" w:legacySpace="144" w:legacyIndent="708"/>
      <w:lvlJc w:val="left"/>
      <w:pPr>
        <w:ind w:left="851" w:hanging="708"/>
      </w:pPr>
    </w:lvl>
    <w:lvl w:ilvl="5">
      <w:start w:val="1"/>
      <w:numFmt w:val="decimal"/>
      <w:pStyle w:val="berschrift6"/>
      <w:lvlText w:val="%1.%2.%3.%4.%5.%6"/>
      <w:legacy w:legacy="1" w:legacySpace="144" w:legacyIndent="708"/>
      <w:lvlJc w:val="left"/>
      <w:pPr>
        <w:ind w:left="851" w:hanging="708"/>
      </w:pPr>
    </w:lvl>
    <w:lvl w:ilvl="6">
      <w:start w:val="1"/>
      <w:numFmt w:val="decimal"/>
      <w:pStyle w:val="berschrift7"/>
      <w:lvlText w:val="%1.%2.%3.%4.%5.%6.%7"/>
      <w:legacy w:legacy="1" w:legacySpace="144" w:legacyIndent="708"/>
      <w:lvlJc w:val="left"/>
      <w:pPr>
        <w:ind w:left="851" w:hanging="708"/>
      </w:pPr>
    </w:lvl>
    <w:lvl w:ilvl="7">
      <w:start w:val="1"/>
      <w:numFmt w:val="decimal"/>
      <w:pStyle w:val="berschrift8"/>
      <w:lvlText w:val="%1.%2.%3.%4.%5.%6.%7.%8"/>
      <w:legacy w:legacy="1" w:legacySpace="144" w:legacyIndent="708"/>
      <w:lvlJc w:val="left"/>
      <w:pPr>
        <w:ind w:left="851" w:hanging="708"/>
      </w:pPr>
    </w:lvl>
    <w:lvl w:ilvl="8">
      <w:start w:val="1"/>
      <w:numFmt w:val="decimal"/>
      <w:pStyle w:val="berschrift9"/>
      <w:lvlText w:val="%1.%2.%3.%4.%5.%6.%7.%8.%9"/>
      <w:legacy w:legacy="1" w:legacySpace="144" w:legacyIndent="708"/>
      <w:lvlJc w:val="left"/>
      <w:pPr>
        <w:ind w:left="851" w:hanging="708"/>
      </w:pPr>
    </w:lvl>
  </w:abstractNum>
  <w:abstractNum w:abstractNumId="11">
    <w:nsid w:val="FFFFFFFE"/>
    <w:multiLevelType w:val="singleLevel"/>
    <w:tmpl w:val="58B8FD66"/>
    <w:lvl w:ilvl="0">
      <w:numFmt w:val="decimal"/>
      <w:lvlText w:val="*"/>
      <w:lvlJc w:val="left"/>
    </w:lvl>
  </w:abstractNum>
  <w:abstractNum w:abstractNumId="12">
    <w:nsid w:val="30945062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</w:rPr>
    </w:lvl>
  </w:abstractNum>
  <w:abstractNum w:abstractNumId="13">
    <w:nsid w:val="68210DA1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</w:rPr>
    </w:lvl>
  </w:abstractNum>
  <w:abstractNum w:abstractNumId="14">
    <w:nsid w:val="7F511A18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  <w:num w:numId="12">
    <w:abstractNumId w:val="11"/>
    <w:lvlOverride w:ilvl="0">
      <w:lvl w:ilvl="0">
        <w:start w:val="1"/>
        <w:numFmt w:val="bullet"/>
        <w:lvlText w:val="?"/>
        <w:legacy w:legacy="1" w:legacySpace="0" w:legacyIndent="283"/>
        <w:lvlJc w:val="left"/>
        <w:pPr>
          <w:ind w:left="283" w:hanging="283"/>
        </w:pPr>
        <w:rPr>
          <w:rFonts w:ascii="Courier New" w:hAnsi="Courier New" w:hint="default"/>
        </w:rPr>
      </w:lvl>
    </w:lvlOverride>
  </w:num>
  <w:num w:numId="13">
    <w:abstractNumId w:val="1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attachedTemplate r:id="rId1"/>
  <w:defaultTabStop w:val="284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MFirma" w:val="Systemtechnik"/>
    <w:docVar w:name="BMFirmaSelektion" w:val=" 0"/>
    <w:docVar w:name="Einstufung" w:val="offen"/>
    <w:docVar w:name="EinstufungSelektion" w:val=" 0"/>
    <w:docVar w:name="Status" w:val="in Bearbeitung"/>
    <w:docVar w:name="StatusSelektion" w:val=" 0"/>
  </w:docVars>
  <w:rsids>
    <w:rsidRoot w:val="00647616"/>
    <w:rsid w:val="00071980"/>
    <w:rsid w:val="002C5D48"/>
    <w:rsid w:val="003376C0"/>
    <w:rsid w:val="003D489C"/>
    <w:rsid w:val="0047205B"/>
    <w:rsid w:val="00490677"/>
    <w:rsid w:val="00647616"/>
    <w:rsid w:val="00916243"/>
    <w:rsid w:val="00A55190"/>
    <w:rsid w:val="00A70CF6"/>
    <w:rsid w:val="00D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4:docId w14:val="4B7843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616"/>
    <w:pPr>
      <w:spacing w:before="120" w:after="6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rsid w:val="00647616"/>
    <w:pPr>
      <w:keepNext/>
      <w:numPr>
        <w:numId w:val="11"/>
      </w:numPr>
      <w:spacing w:before="30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berschrift1"/>
    <w:next w:val="Standard"/>
    <w:qFormat/>
    <w:rsid w:val="00647616"/>
    <w:pPr>
      <w:numPr>
        <w:ilvl w:val="1"/>
      </w:numPr>
      <w:ind w:hanging="851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qFormat/>
    <w:rsid w:val="00647616"/>
    <w:pPr>
      <w:numPr>
        <w:ilvl w:val="2"/>
      </w:numPr>
      <w:ind w:hanging="851"/>
      <w:outlineLvl w:val="2"/>
    </w:pPr>
    <w:rPr>
      <w:sz w:val="22"/>
      <w:szCs w:val="22"/>
    </w:rPr>
  </w:style>
  <w:style w:type="paragraph" w:styleId="berschrift4">
    <w:name w:val="heading 4"/>
    <w:basedOn w:val="berschrift3"/>
    <w:next w:val="Standard"/>
    <w:qFormat/>
    <w:rsid w:val="00647616"/>
    <w:pPr>
      <w:numPr>
        <w:ilvl w:val="3"/>
      </w:numPr>
      <w:ind w:hanging="851"/>
      <w:outlineLvl w:val="3"/>
    </w:pPr>
    <w:rPr>
      <w:sz w:val="20"/>
      <w:szCs w:val="20"/>
    </w:rPr>
  </w:style>
  <w:style w:type="paragraph" w:styleId="berschrift5">
    <w:name w:val="heading 5"/>
    <w:basedOn w:val="berschrift4"/>
    <w:next w:val="Standard"/>
    <w:qFormat/>
    <w:rsid w:val="00647616"/>
    <w:pPr>
      <w:numPr>
        <w:ilvl w:val="4"/>
      </w:numPr>
      <w:ind w:hanging="851"/>
      <w:outlineLvl w:val="4"/>
    </w:pPr>
  </w:style>
  <w:style w:type="paragraph" w:styleId="berschrift6">
    <w:name w:val="heading 6"/>
    <w:basedOn w:val="berschrift5"/>
    <w:next w:val="Standard"/>
    <w:qFormat/>
    <w:rsid w:val="00647616"/>
    <w:pPr>
      <w:numPr>
        <w:ilvl w:val="5"/>
      </w:numPr>
      <w:ind w:hanging="851"/>
      <w:outlineLvl w:val="5"/>
    </w:pPr>
  </w:style>
  <w:style w:type="paragraph" w:styleId="berschrift7">
    <w:name w:val="heading 7"/>
    <w:basedOn w:val="berschrift6"/>
    <w:next w:val="Standard"/>
    <w:qFormat/>
    <w:rsid w:val="00647616"/>
    <w:pPr>
      <w:numPr>
        <w:ilvl w:val="6"/>
      </w:numPr>
      <w:ind w:hanging="851"/>
      <w:outlineLvl w:val="6"/>
    </w:pPr>
    <w:rPr>
      <w:b w:val="0"/>
      <w:bCs w:val="0"/>
    </w:rPr>
  </w:style>
  <w:style w:type="paragraph" w:styleId="berschrift8">
    <w:name w:val="heading 8"/>
    <w:basedOn w:val="berschrift7"/>
    <w:next w:val="Standard"/>
    <w:qFormat/>
    <w:rsid w:val="00647616"/>
    <w:pPr>
      <w:numPr>
        <w:ilvl w:val="7"/>
      </w:numPr>
      <w:ind w:hanging="851"/>
      <w:outlineLvl w:val="7"/>
    </w:pPr>
    <w:rPr>
      <w:b/>
      <w:bCs/>
    </w:rPr>
  </w:style>
  <w:style w:type="paragraph" w:styleId="berschrift9">
    <w:name w:val="heading 9"/>
    <w:basedOn w:val="berschrift8"/>
    <w:next w:val="Standard"/>
    <w:qFormat/>
    <w:rsid w:val="00647616"/>
    <w:pPr>
      <w:numPr>
        <w:ilvl w:val="8"/>
      </w:numPr>
      <w:tabs>
        <w:tab w:val="num" w:pos="360"/>
      </w:tabs>
      <w:ind w:hanging="851"/>
      <w:outlineLvl w:val="8"/>
    </w:pPr>
    <w:rPr>
      <w:b w:val="0"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rsid w:val="00647616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rsid w:val="00647616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2C5D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h.ramon-roessler.de/dav/ProjektStammbaum/1_Projektmanagement/03_Projektdokumentation/Vorlagen/Besprechungsprotokoll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0</TotalTime>
  <Pages>1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Mangold Software &amp; Consulting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creator>si_fr</dc:creator>
  <cp:lastModifiedBy>Simon</cp:lastModifiedBy>
  <cp:revision>7</cp:revision>
  <cp:lastPrinted>1999-07-23T10:11:00Z</cp:lastPrinted>
  <dcterms:created xsi:type="dcterms:W3CDTF">2011-05-19T12:33:00Z</dcterms:created>
  <dcterms:modified xsi:type="dcterms:W3CDTF">2011-06-05T15:10:00Z</dcterms:modified>
</cp:coreProperties>
</file>