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B076A6" w14:textId="77777777" w:rsidR="00D03176" w:rsidRDefault="00D03176">
      <w:pPr>
        <w:jc w:val="center"/>
        <w:rPr>
          <w:b/>
          <w:bCs/>
          <w:sz w:val="32"/>
        </w:rPr>
      </w:pPr>
      <w:r>
        <w:rPr>
          <w:b/>
          <w:bCs/>
          <w:sz w:val="32"/>
        </w:rPr>
        <w:t>Besprechungsprotokoll</w:t>
      </w:r>
    </w:p>
    <w:p w14:paraId="28B076A7" w14:textId="77777777" w:rsidR="00D03176" w:rsidRDefault="00D03176">
      <w:pPr>
        <w:jc w:val="center"/>
        <w:rPr>
          <w:b/>
          <w:bCs/>
          <w:sz w:val="20"/>
        </w:rPr>
      </w:pPr>
    </w:p>
    <w:tbl>
      <w:tblPr>
        <w:tblW w:w="0" w:type="auto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"/>
        <w:gridCol w:w="510"/>
        <w:gridCol w:w="1178"/>
        <w:gridCol w:w="141"/>
        <w:gridCol w:w="1134"/>
        <w:gridCol w:w="4678"/>
        <w:gridCol w:w="1276"/>
      </w:tblGrid>
      <w:tr w:rsidR="00D03176" w14:paraId="28B076AA" w14:textId="77777777">
        <w:tc>
          <w:tcPr>
            <w:tcW w:w="2339" w:type="dxa"/>
            <w:gridSpan w:val="4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28B076A8" w14:textId="77777777" w:rsidR="00D03176" w:rsidRDefault="00D03176">
            <w:r>
              <w:t xml:space="preserve">Projekt: </w:t>
            </w:r>
          </w:p>
        </w:tc>
        <w:tc>
          <w:tcPr>
            <w:tcW w:w="7088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28B076A9" w14:textId="77777777" w:rsidR="00D03176" w:rsidRDefault="00647DC4" w:rsidP="00647DC4">
            <w:pPr>
              <w:pStyle w:val="KeinLeerraum"/>
            </w:pPr>
            <w:r>
              <w:t>WSBADA  - „Web Stammbaum DH Arbeitsgruppe“</w:t>
            </w:r>
          </w:p>
        </w:tc>
      </w:tr>
      <w:tr w:rsidR="00D03176" w14:paraId="28B076AD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28B076AB" w14:textId="77777777" w:rsidR="00D03176" w:rsidRDefault="00D03176">
            <w:r>
              <w:t>Besprechungsdatum: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28B076AC" w14:textId="77777777" w:rsidR="00D03176" w:rsidRDefault="00EA56C6">
            <w:r>
              <w:t>23.05.</w:t>
            </w:r>
          </w:p>
        </w:tc>
      </w:tr>
      <w:tr w:rsidR="00D03176" w14:paraId="28B076B0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28B076AE" w14:textId="77777777" w:rsidR="00D03176" w:rsidRDefault="00D03176">
            <w:r>
              <w:t>Ort: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28B076AF" w14:textId="77777777" w:rsidR="00D03176" w:rsidRDefault="00EA56C6">
            <w:r>
              <w:t>DH</w:t>
            </w:r>
            <w:r w:rsidR="00647DC4">
              <w:t xml:space="preserve"> 205</w:t>
            </w:r>
          </w:p>
        </w:tc>
      </w:tr>
      <w:tr w:rsidR="00D03176" w14:paraId="28B076B3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28B076B1" w14:textId="77777777" w:rsidR="00D03176" w:rsidRDefault="00D03176">
            <w:r>
              <w:t>Thema: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28B076B2" w14:textId="77777777" w:rsidR="00D03176" w:rsidRDefault="00EA56C6">
            <w:r>
              <w:t>Anforderungsworkshop 1</w:t>
            </w:r>
          </w:p>
        </w:tc>
      </w:tr>
      <w:tr w:rsidR="00D03176" w14:paraId="28B076B6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28B076B4" w14:textId="77777777" w:rsidR="00D03176" w:rsidRDefault="00D03176">
            <w:r>
              <w:t xml:space="preserve">Protokollführer: 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28B076B5" w14:textId="77777777" w:rsidR="00D03176" w:rsidRDefault="00EA56C6">
            <w:r>
              <w:t>Simon F.</w:t>
            </w:r>
          </w:p>
        </w:tc>
      </w:tr>
      <w:tr w:rsidR="00D03176" w:rsidRPr="00AA55F8" w14:paraId="28B076BA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single" w:sz="6" w:space="0" w:color="999999"/>
              <w:right w:val="single" w:sz="6" w:space="0" w:color="999999"/>
            </w:tcBorders>
          </w:tcPr>
          <w:p w14:paraId="28B076B7" w14:textId="77777777" w:rsidR="00D03176" w:rsidRDefault="00D03176">
            <w:r>
              <w:t xml:space="preserve">Teilnehmer:  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nil"/>
            </w:tcBorders>
          </w:tcPr>
          <w:p w14:paraId="28B076B8" w14:textId="77777777" w:rsidR="00D03176" w:rsidRPr="00EA56C6" w:rsidRDefault="00EA56C6">
            <w:pPr>
              <w:rPr>
                <w:lang w:val="en-US"/>
              </w:rPr>
            </w:pPr>
            <w:proofErr w:type="spellStart"/>
            <w:r w:rsidRPr="00EA56C6">
              <w:rPr>
                <w:lang w:val="en-US"/>
              </w:rPr>
              <w:t>Anforderungsteam</w:t>
            </w:r>
            <w:proofErr w:type="spellEnd"/>
            <w:r w:rsidRPr="00EA56C6">
              <w:rPr>
                <w:lang w:val="en-US"/>
              </w:rPr>
              <w:t xml:space="preserve"> (</w:t>
            </w:r>
            <w:proofErr w:type="spellStart"/>
            <w:r w:rsidRPr="00EA56C6">
              <w:rPr>
                <w:lang w:val="en-US"/>
              </w:rPr>
              <w:t>Christoph</w:t>
            </w:r>
            <w:proofErr w:type="spellEnd"/>
            <w:r w:rsidRPr="00EA56C6">
              <w:rPr>
                <w:lang w:val="en-US"/>
              </w:rPr>
              <w:t xml:space="preserve"> T., Dominic D., </w:t>
            </w:r>
            <w:r w:rsidRPr="00CC352D">
              <w:rPr>
                <w:lang w:val="en-US"/>
              </w:rPr>
              <w:t>Michael S., Ramon R.,</w:t>
            </w:r>
            <w:r>
              <w:rPr>
                <w:lang w:val="en-US"/>
              </w:rPr>
              <w:t xml:space="preserve"> </w:t>
            </w:r>
            <w:r w:rsidRPr="00EA56C6">
              <w:rPr>
                <w:lang w:val="en-US"/>
              </w:rPr>
              <w:t>Simon F.</w:t>
            </w:r>
          </w:p>
          <w:p w14:paraId="28B076B9" w14:textId="77777777" w:rsidR="00D03176" w:rsidRPr="00EA56C6" w:rsidRDefault="00D03176">
            <w:pPr>
              <w:rPr>
                <w:lang w:val="en-US"/>
              </w:rPr>
            </w:pPr>
          </w:p>
        </w:tc>
      </w:tr>
      <w:tr w:rsidR="00D03176" w14:paraId="28B076BD" w14:textId="77777777">
        <w:tc>
          <w:tcPr>
            <w:tcW w:w="2339" w:type="dxa"/>
            <w:gridSpan w:val="4"/>
            <w:tcBorders>
              <w:top w:val="single" w:sz="6" w:space="0" w:color="999999"/>
              <w:left w:val="nil"/>
              <w:bottom w:val="nil"/>
              <w:right w:val="single" w:sz="6" w:space="0" w:color="999999"/>
            </w:tcBorders>
          </w:tcPr>
          <w:p w14:paraId="28B076BB" w14:textId="77777777" w:rsidR="00D03176" w:rsidRDefault="00D03176">
            <w:r>
              <w:t>Verteiler:</w:t>
            </w:r>
          </w:p>
        </w:tc>
        <w:tc>
          <w:tcPr>
            <w:tcW w:w="7088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  <w:right w:val="nil"/>
            </w:tcBorders>
          </w:tcPr>
          <w:p w14:paraId="28B076BC" w14:textId="77777777" w:rsidR="00D03176" w:rsidRDefault="00EA56C6">
            <w:r>
              <w:t>Alle</w:t>
            </w:r>
          </w:p>
        </w:tc>
      </w:tr>
      <w:tr w:rsidR="00D03176" w14:paraId="28B076C0" w14:textId="77777777">
        <w:tc>
          <w:tcPr>
            <w:tcW w:w="2339" w:type="dxa"/>
            <w:gridSpan w:val="4"/>
            <w:tcBorders>
              <w:top w:val="nil"/>
              <w:left w:val="nil"/>
              <w:bottom w:val="single" w:sz="6" w:space="0" w:color="999999"/>
              <w:right w:val="single" w:sz="6" w:space="0" w:color="999999"/>
            </w:tcBorders>
          </w:tcPr>
          <w:p w14:paraId="28B076BE" w14:textId="77777777" w:rsidR="00D03176" w:rsidRDefault="00D03176"/>
        </w:tc>
        <w:tc>
          <w:tcPr>
            <w:tcW w:w="7088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  <w:right w:val="nil"/>
            </w:tcBorders>
          </w:tcPr>
          <w:p w14:paraId="28B076BF" w14:textId="77777777" w:rsidR="00D03176" w:rsidRDefault="00D03176"/>
        </w:tc>
      </w:tr>
      <w:tr w:rsidR="00D03176" w:rsidRPr="00EA56C6" w14:paraId="28B076C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rPr>
          <w:tblHeader/>
        </w:trPr>
        <w:tc>
          <w:tcPr>
            <w:tcW w:w="510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28B076C1" w14:textId="77777777" w:rsidR="00D03176" w:rsidRDefault="00D0317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Nr.</w:t>
            </w:r>
          </w:p>
        </w:tc>
        <w:tc>
          <w:tcPr>
            <w:tcW w:w="510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28B076C2" w14:textId="77777777" w:rsidR="00D03176" w:rsidRDefault="00D0317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Art</w:t>
            </w:r>
          </w:p>
        </w:tc>
        <w:tc>
          <w:tcPr>
            <w:tcW w:w="1178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28B076C3" w14:textId="77777777" w:rsidR="00D03176" w:rsidRDefault="00D0317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Betroffen</w:t>
            </w:r>
          </w:p>
        </w:tc>
        <w:tc>
          <w:tcPr>
            <w:tcW w:w="1275" w:type="dxa"/>
            <w:gridSpan w:val="2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28B076C4" w14:textId="77777777" w:rsidR="00D03176" w:rsidRDefault="00D0317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Stichwort</w:t>
            </w:r>
          </w:p>
        </w:tc>
        <w:tc>
          <w:tcPr>
            <w:tcW w:w="4678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28B076C5" w14:textId="77777777" w:rsidR="00D03176" w:rsidRDefault="00D03176">
            <w:pPr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Beschreibung</w:t>
            </w:r>
          </w:p>
        </w:tc>
        <w:tc>
          <w:tcPr>
            <w:tcW w:w="1276" w:type="dxa"/>
            <w:tcBorders>
              <w:top w:val="single" w:sz="6" w:space="0" w:color="999999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14:paraId="28B076C6" w14:textId="77777777" w:rsidR="00D03176" w:rsidRPr="00EA56C6" w:rsidRDefault="00D03176">
            <w:pPr>
              <w:rPr>
                <w:b/>
                <w:bCs/>
                <w:color w:val="FFFFFF"/>
                <w:sz w:val="18"/>
                <w:szCs w:val="18"/>
              </w:rPr>
            </w:pPr>
            <w:r w:rsidRPr="00EA56C6">
              <w:rPr>
                <w:b/>
                <w:bCs/>
                <w:color w:val="FFFFFF"/>
                <w:sz w:val="18"/>
                <w:szCs w:val="18"/>
              </w:rPr>
              <w:t>Termin</w:t>
            </w:r>
          </w:p>
        </w:tc>
      </w:tr>
      <w:tr w:rsidR="00AA55F8" w14:paraId="5B790B8E" w14:textId="77777777" w:rsidTr="00AA55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9427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C0C0C0"/>
              <w:right w:val="single" w:sz="4" w:space="0" w:color="auto"/>
            </w:tcBorders>
            <w:shd w:val="clear" w:color="auto" w:fill="D9D9D9" w:themeFill="background1" w:themeFillShade="D9"/>
          </w:tcPr>
          <w:p w14:paraId="48D2D66E" w14:textId="431A559D" w:rsidR="00AA55F8" w:rsidRPr="00AA55F8" w:rsidRDefault="00AA55F8">
            <w:pPr>
              <w:rPr>
                <w:b/>
                <w:sz w:val="18"/>
                <w:szCs w:val="18"/>
              </w:rPr>
            </w:pPr>
            <w:r w:rsidRPr="00AA55F8">
              <w:rPr>
                <w:b/>
                <w:sz w:val="18"/>
                <w:szCs w:val="18"/>
              </w:rPr>
              <w:t>Offene Punkte vorheriger Protokolle</w:t>
            </w:r>
          </w:p>
        </w:tc>
      </w:tr>
      <w:tr w:rsidR="00AA55F8" w14:paraId="4C1627A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auto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32BEC2AF" w14:textId="2E767712" w:rsidR="00AA55F8" w:rsidRDefault="00AA55F8">
            <w:pPr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5B3F7296" w14:textId="11C2C549" w:rsidR="00AA55F8" w:rsidRDefault="00AA55F8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A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C1BDB7B" w14:textId="78172987" w:rsidR="00AA55F8" w:rsidRDefault="00AA55F8">
            <w:pPr>
              <w:rPr>
                <w:sz w:val="16"/>
              </w:rPr>
            </w:pPr>
            <w:r>
              <w:rPr>
                <w:sz w:val="16"/>
              </w:rPr>
              <w:t>Anford</w:t>
            </w:r>
            <w:r>
              <w:rPr>
                <w:sz w:val="16"/>
              </w:rPr>
              <w:t>e</w:t>
            </w:r>
            <w:r>
              <w:rPr>
                <w:sz w:val="16"/>
              </w:rPr>
              <w:t>rungsteam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43BFC23E" w14:textId="2BA12019" w:rsidR="00AA55F8" w:rsidRDefault="00AA55F8">
            <w:pPr>
              <w:rPr>
                <w:sz w:val="16"/>
              </w:rPr>
            </w:pPr>
            <w:r>
              <w:rPr>
                <w:sz w:val="16"/>
              </w:rPr>
              <w:t>SRD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E8BA615" w14:textId="18439CAD" w:rsidR="00AA55F8" w:rsidRDefault="00AA55F8">
            <w:pPr>
              <w:rPr>
                <w:sz w:val="16"/>
              </w:rPr>
            </w:pPr>
            <w:r>
              <w:rPr>
                <w:sz w:val="16"/>
              </w:rPr>
              <w:t xml:space="preserve">Entwurf des SRD wird heute fertiggestellt und Herrn </w:t>
            </w:r>
            <w:proofErr w:type="spellStart"/>
            <w:r>
              <w:rPr>
                <w:sz w:val="16"/>
              </w:rPr>
              <w:t>Röthig</w:t>
            </w:r>
            <w:proofErr w:type="spellEnd"/>
            <w:r>
              <w:rPr>
                <w:sz w:val="16"/>
              </w:rPr>
              <w:t xml:space="preserve"> am 25.05. zur Kontrolle vorgelegt. Angestrebter Termin für offizie</w:t>
            </w:r>
            <w:r>
              <w:rPr>
                <w:sz w:val="16"/>
              </w:rPr>
              <w:t>l</w:t>
            </w:r>
            <w:r>
              <w:rPr>
                <w:sz w:val="16"/>
              </w:rPr>
              <w:t>len Projektstart ist der 01.06.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3E6F3A23" w14:textId="74DE44C1" w:rsidR="00AA55F8" w:rsidRDefault="00AA55F8">
            <w:pPr>
              <w:rPr>
                <w:sz w:val="16"/>
              </w:rPr>
            </w:pPr>
            <w:r>
              <w:rPr>
                <w:sz w:val="16"/>
              </w:rPr>
              <w:t>25.05.</w:t>
            </w:r>
          </w:p>
        </w:tc>
      </w:tr>
      <w:tr w:rsidR="00AA55F8" w14:paraId="3204F118" w14:textId="77777777" w:rsidTr="00AA55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9427" w:type="dxa"/>
            <w:gridSpan w:val="7"/>
            <w:tcBorders>
              <w:top w:val="single" w:sz="6" w:space="0" w:color="auto"/>
              <w:left w:val="single" w:sz="4" w:space="0" w:color="auto"/>
              <w:bottom w:val="single" w:sz="6" w:space="0" w:color="C0C0C0"/>
              <w:right w:val="single" w:sz="4" w:space="0" w:color="auto"/>
            </w:tcBorders>
            <w:shd w:val="clear" w:color="auto" w:fill="D9D9D9" w:themeFill="background1" w:themeFillShade="D9"/>
          </w:tcPr>
          <w:p w14:paraId="5E9C6CC0" w14:textId="24DE92C2" w:rsidR="00AA55F8" w:rsidRDefault="00AA55F8">
            <w:pPr>
              <w:rPr>
                <w:sz w:val="16"/>
              </w:rPr>
            </w:pPr>
            <w:r>
              <w:rPr>
                <w:sz w:val="16"/>
              </w:rPr>
              <w:t>Neue Punkte</w:t>
            </w:r>
          </w:p>
        </w:tc>
      </w:tr>
      <w:tr w:rsidR="00D03176" w14:paraId="28B076C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auto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6C8" w14:textId="589CBFFB" w:rsidR="00D03176" w:rsidRPr="00EA56C6" w:rsidRDefault="00AA55F8">
            <w:pPr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510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C9" w14:textId="77777777" w:rsidR="00D03176" w:rsidRPr="00EA56C6" w:rsidRDefault="00F47B8F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A</w:t>
            </w:r>
          </w:p>
        </w:tc>
        <w:tc>
          <w:tcPr>
            <w:tcW w:w="1178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CA" w14:textId="77777777" w:rsidR="00D03176" w:rsidRPr="00EA56C6" w:rsidRDefault="00F47B8F">
            <w:pPr>
              <w:rPr>
                <w:sz w:val="16"/>
              </w:rPr>
            </w:pPr>
            <w:r>
              <w:rPr>
                <w:sz w:val="16"/>
              </w:rPr>
              <w:t>Michael S.</w:t>
            </w:r>
          </w:p>
        </w:tc>
        <w:tc>
          <w:tcPr>
            <w:tcW w:w="127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CB" w14:textId="77777777" w:rsidR="00D03176" w:rsidRPr="00EA56C6" w:rsidRDefault="00F47B8F">
            <w:pPr>
              <w:rPr>
                <w:sz w:val="16"/>
              </w:rPr>
            </w:pPr>
            <w:proofErr w:type="spellStart"/>
            <w:r>
              <w:rPr>
                <w:sz w:val="16"/>
              </w:rPr>
              <w:t>Tracksystem</w:t>
            </w:r>
            <w:proofErr w:type="spellEnd"/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CC" w14:textId="77777777" w:rsidR="00D03176" w:rsidRDefault="00F47B8F">
            <w:pPr>
              <w:rPr>
                <w:sz w:val="16"/>
              </w:rPr>
            </w:pPr>
            <w:r>
              <w:rPr>
                <w:sz w:val="16"/>
              </w:rPr>
              <w:t xml:space="preserve">Michael S. informiert sich über </w:t>
            </w:r>
            <w:proofErr w:type="spellStart"/>
            <w:r>
              <w:rPr>
                <w:sz w:val="16"/>
              </w:rPr>
              <w:t>Tracksysteme</w:t>
            </w:r>
            <w:proofErr w:type="spellEnd"/>
            <w:r>
              <w:rPr>
                <w:sz w:val="16"/>
              </w:rPr>
              <w:t xml:space="preserve"> und arbeitet aus, ob sich ein Einsatz für uns im Projekt lohnt. 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6CD" w14:textId="461B266C" w:rsidR="00D03176" w:rsidRDefault="00AA55F8">
            <w:pPr>
              <w:rPr>
                <w:sz w:val="16"/>
              </w:rPr>
            </w:pPr>
            <w:r>
              <w:rPr>
                <w:sz w:val="16"/>
              </w:rPr>
              <w:t>25.05.</w:t>
            </w:r>
          </w:p>
        </w:tc>
      </w:tr>
      <w:tr w:rsidR="00D03176" w14:paraId="28B076D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6CF" w14:textId="2BA5D4DD" w:rsidR="00D03176" w:rsidRPr="00EA56C6" w:rsidRDefault="00AA55F8">
            <w:pPr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D0" w14:textId="77777777" w:rsidR="00D03176" w:rsidRPr="00EA56C6" w:rsidRDefault="00977AC4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A</w:t>
            </w: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D1" w14:textId="77777777" w:rsidR="00D03176" w:rsidRPr="00EA56C6" w:rsidRDefault="00977AC4">
            <w:pPr>
              <w:rPr>
                <w:sz w:val="16"/>
              </w:rPr>
            </w:pPr>
            <w:r>
              <w:rPr>
                <w:sz w:val="16"/>
              </w:rPr>
              <w:t>Simon F.</w:t>
            </w: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D2" w14:textId="77777777" w:rsidR="00D03176" w:rsidRPr="00EA56C6" w:rsidRDefault="00977AC4">
            <w:pPr>
              <w:rPr>
                <w:sz w:val="16"/>
              </w:rPr>
            </w:pPr>
            <w:r>
              <w:rPr>
                <w:sz w:val="16"/>
              </w:rPr>
              <w:t>SRD</w:t>
            </w: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D3" w14:textId="6AECE6E3" w:rsidR="00D03176" w:rsidRDefault="00726B09" w:rsidP="00726B09">
            <w:pPr>
              <w:ind w:left="568" w:hanging="568"/>
              <w:rPr>
                <w:sz w:val="16"/>
              </w:rPr>
            </w:pPr>
            <w:r>
              <w:rPr>
                <w:sz w:val="16"/>
              </w:rPr>
              <w:t>Simon F. schreibt die vorformulierten Anforderungen aus und stellt das SRD fertig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6D4" w14:textId="1D628E53" w:rsidR="00D03176" w:rsidRDefault="00726B09">
            <w:pPr>
              <w:rPr>
                <w:sz w:val="16"/>
              </w:rPr>
            </w:pPr>
            <w:r>
              <w:rPr>
                <w:sz w:val="16"/>
              </w:rPr>
              <w:t>25.05.</w:t>
            </w:r>
          </w:p>
        </w:tc>
      </w:tr>
      <w:tr w:rsidR="00D03176" w14:paraId="28B076D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6D6" w14:textId="13E3F8FB" w:rsidR="00D03176" w:rsidRPr="00EA56C6" w:rsidRDefault="00AA55F8">
            <w:pPr>
              <w:rPr>
                <w:sz w:val="16"/>
              </w:rPr>
            </w:pPr>
            <w:r>
              <w:rPr>
                <w:sz w:val="16"/>
              </w:rPr>
              <w:t>17</w:t>
            </w: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D7" w14:textId="77777777" w:rsidR="00D03176" w:rsidRPr="00EA56C6" w:rsidRDefault="00977AC4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A</w:t>
            </w: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D8" w14:textId="77777777" w:rsidR="00D03176" w:rsidRPr="00EA56C6" w:rsidRDefault="00977AC4">
            <w:pPr>
              <w:rPr>
                <w:sz w:val="16"/>
              </w:rPr>
            </w:pPr>
            <w:r>
              <w:rPr>
                <w:sz w:val="16"/>
              </w:rPr>
              <w:t>Simon F</w:t>
            </w: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D9" w14:textId="77777777" w:rsidR="00D03176" w:rsidRPr="00EA56C6" w:rsidRDefault="00977AC4">
            <w:pPr>
              <w:rPr>
                <w:sz w:val="16"/>
              </w:rPr>
            </w:pPr>
            <w:r>
              <w:rPr>
                <w:sz w:val="16"/>
              </w:rPr>
              <w:t>SRD</w:t>
            </w: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DA" w14:textId="3005DFFB" w:rsidR="00D03176" w:rsidRDefault="00726B09">
            <w:pPr>
              <w:rPr>
                <w:sz w:val="16"/>
              </w:rPr>
            </w:pPr>
            <w:r>
              <w:rPr>
                <w:sz w:val="16"/>
              </w:rPr>
              <w:t xml:space="preserve">Simon F. legt Herrn </w:t>
            </w:r>
            <w:proofErr w:type="spellStart"/>
            <w:r>
              <w:rPr>
                <w:sz w:val="16"/>
              </w:rPr>
              <w:t>Röhtig</w:t>
            </w:r>
            <w:proofErr w:type="spellEnd"/>
            <w:r>
              <w:rPr>
                <w:sz w:val="16"/>
              </w:rPr>
              <w:t xml:space="preserve"> den Entwurf des SRD vor.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6DB" w14:textId="68FAC35E" w:rsidR="00D03176" w:rsidRDefault="00726B09">
            <w:pPr>
              <w:rPr>
                <w:sz w:val="16"/>
              </w:rPr>
            </w:pPr>
            <w:r>
              <w:rPr>
                <w:sz w:val="16"/>
              </w:rPr>
              <w:t>25.05.</w:t>
            </w:r>
          </w:p>
        </w:tc>
      </w:tr>
      <w:tr w:rsidR="00D03176" w14:paraId="28B076E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6DD" w14:textId="2BD36EBB" w:rsidR="00D03176" w:rsidRPr="00EA56C6" w:rsidRDefault="00AA55F8">
            <w:pPr>
              <w:rPr>
                <w:sz w:val="16"/>
              </w:rPr>
            </w:pPr>
            <w:r>
              <w:rPr>
                <w:sz w:val="16"/>
              </w:rPr>
              <w:t>18</w:t>
            </w: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DE" w14:textId="77777777" w:rsidR="00D03176" w:rsidRPr="00EA56C6" w:rsidRDefault="00977AC4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A</w:t>
            </w: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DF" w14:textId="77777777" w:rsidR="00D03176" w:rsidRPr="00EA56C6" w:rsidRDefault="00977AC4">
            <w:pPr>
              <w:rPr>
                <w:sz w:val="16"/>
              </w:rPr>
            </w:pPr>
            <w:r>
              <w:rPr>
                <w:sz w:val="16"/>
              </w:rPr>
              <w:t>Alle</w:t>
            </w: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E0" w14:textId="77777777" w:rsidR="00D03176" w:rsidRPr="00EA56C6" w:rsidRDefault="00977AC4">
            <w:pPr>
              <w:rPr>
                <w:sz w:val="16"/>
              </w:rPr>
            </w:pPr>
            <w:r>
              <w:rPr>
                <w:sz w:val="16"/>
              </w:rPr>
              <w:t>SRD</w:t>
            </w: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E1" w14:textId="395C794A" w:rsidR="00D03176" w:rsidRDefault="00977AC4" w:rsidP="00726B09">
            <w:pPr>
              <w:rPr>
                <w:sz w:val="16"/>
              </w:rPr>
            </w:pPr>
            <w:r>
              <w:rPr>
                <w:sz w:val="16"/>
              </w:rPr>
              <w:t xml:space="preserve">Alle machen </w:t>
            </w:r>
            <w:r w:rsidR="00726B09">
              <w:rPr>
                <w:sz w:val="16"/>
              </w:rPr>
              <w:t xml:space="preserve">sich mit dem SRD </w:t>
            </w:r>
            <w:r w:rsidR="00AA55F8">
              <w:rPr>
                <w:sz w:val="16"/>
              </w:rPr>
              <w:t xml:space="preserve">und dem Projektauftrag </w:t>
            </w:r>
            <w:r w:rsidR="00726B09">
              <w:rPr>
                <w:sz w:val="16"/>
              </w:rPr>
              <w:t xml:space="preserve">vertraut bevor dies Herrn </w:t>
            </w:r>
            <w:proofErr w:type="spellStart"/>
            <w:r w:rsidR="00726B09">
              <w:rPr>
                <w:sz w:val="16"/>
              </w:rPr>
              <w:t>Röthig</w:t>
            </w:r>
            <w:proofErr w:type="spellEnd"/>
            <w:r w:rsidR="00726B09">
              <w:rPr>
                <w:sz w:val="16"/>
              </w:rPr>
              <w:t xml:space="preserve"> in Finaler Version vorgelegt wird.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6E2" w14:textId="6A3C7125" w:rsidR="00D03176" w:rsidRDefault="00726B09">
            <w:pPr>
              <w:rPr>
                <w:sz w:val="16"/>
              </w:rPr>
            </w:pPr>
            <w:r>
              <w:rPr>
                <w:sz w:val="16"/>
              </w:rPr>
              <w:t>30.05.</w:t>
            </w:r>
          </w:p>
        </w:tc>
      </w:tr>
      <w:tr w:rsidR="00D03176" w14:paraId="28B076E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6E4" w14:textId="694BC297" w:rsidR="00D03176" w:rsidRPr="00EA56C6" w:rsidRDefault="00AA55F8">
            <w:pPr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E5" w14:textId="1A74FFB6" w:rsidR="00D03176" w:rsidRPr="00EA56C6" w:rsidRDefault="00AA55F8">
            <w:pPr>
              <w:rPr>
                <w:caps/>
                <w:sz w:val="16"/>
              </w:rPr>
            </w:pPr>
            <w:r>
              <w:rPr>
                <w:caps/>
                <w:sz w:val="16"/>
              </w:rPr>
              <w:t>B</w:t>
            </w: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E6" w14:textId="1582AF54" w:rsidR="00D03176" w:rsidRPr="00EA56C6" w:rsidRDefault="00AA55F8">
            <w:pPr>
              <w:rPr>
                <w:sz w:val="16"/>
              </w:rPr>
            </w:pPr>
            <w:r>
              <w:rPr>
                <w:sz w:val="16"/>
              </w:rPr>
              <w:t>Alle</w:t>
            </w: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E7" w14:textId="518CE48F" w:rsidR="00D03176" w:rsidRPr="00EA56C6" w:rsidRDefault="00AA55F8">
            <w:pPr>
              <w:rPr>
                <w:sz w:val="16"/>
              </w:rPr>
            </w:pPr>
            <w:r>
              <w:rPr>
                <w:sz w:val="16"/>
              </w:rPr>
              <w:t>Projektb</w:t>
            </w:r>
            <w:r>
              <w:rPr>
                <w:sz w:val="16"/>
              </w:rPr>
              <w:t>e</w:t>
            </w:r>
            <w:r>
              <w:rPr>
                <w:sz w:val="16"/>
              </w:rPr>
              <w:t>zeichnung</w:t>
            </w: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E8" w14:textId="1EDF56A2" w:rsidR="00D03176" w:rsidRDefault="00AA55F8" w:rsidP="00AA55F8">
            <w:pPr>
              <w:rPr>
                <w:sz w:val="16"/>
              </w:rPr>
            </w:pPr>
            <w:r>
              <w:rPr>
                <w:sz w:val="16"/>
              </w:rPr>
              <w:t>Die offizielle Projektbezeichnung ist fortan: „WSBADA“ und das Projektergebnis das Produkt „WISBADA“</w:t>
            </w: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6E9" w14:textId="77777777" w:rsidR="00D03176" w:rsidRDefault="00D03176">
            <w:pPr>
              <w:rPr>
                <w:sz w:val="16"/>
              </w:rPr>
            </w:pPr>
          </w:p>
        </w:tc>
      </w:tr>
      <w:tr w:rsidR="00D03176" w14:paraId="28B076F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6EB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EC" w14:textId="77777777" w:rsidR="00D03176" w:rsidRPr="00EA56C6" w:rsidRDefault="00D0317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ED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EE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EF" w14:textId="77777777" w:rsidR="00D03176" w:rsidRDefault="00D0317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6F0" w14:textId="77777777" w:rsidR="00D03176" w:rsidRDefault="00D03176">
            <w:pPr>
              <w:rPr>
                <w:sz w:val="16"/>
              </w:rPr>
            </w:pPr>
          </w:p>
        </w:tc>
      </w:tr>
      <w:tr w:rsidR="00D03176" w14:paraId="28B076F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6F2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F3" w14:textId="77777777" w:rsidR="00D03176" w:rsidRPr="00EA56C6" w:rsidRDefault="00D0317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F4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F5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F6" w14:textId="77777777" w:rsidR="00D03176" w:rsidRDefault="00D0317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6F7" w14:textId="77777777" w:rsidR="00D03176" w:rsidRDefault="00D03176">
            <w:pPr>
              <w:rPr>
                <w:sz w:val="16"/>
              </w:rPr>
            </w:pPr>
          </w:p>
        </w:tc>
      </w:tr>
      <w:tr w:rsidR="00D03176" w14:paraId="28B076F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6F9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FA" w14:textId="77777777" w:rsidR="00D03176" w:rsidRPr="00EA56C6" w:rsidRDefault="00D0317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FB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FC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6FD" w14:textId="77777777" w:rsidR="00D03176" w:rsidRDefault="00D0317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6FE" w14:textId="77777777" w:rsidR="00D03176" w:rsidRDefault="00D03176">
            <w:pPr>
              <w:rPr>
                <w:sz w:val="16"/>
              </w:rPr>
            </w:pPr>
          </w:p>
        </w:tc>
      </w:tr>
      <w:tr w:rsidR="00D03176" w14:paraId="28B0770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700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01" w14:textId="77777777" w:rsidR="00D03176" w:rsidRPr="00EA56C6" w:rsidRDefault="00D0317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02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03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04" w14:textId="77777777" w:rsidR="00D03176" w:rsidRDefault="00D0317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705" w14:textId="77777777" w:rsidR="00D03176" w:rsidRDefault="00D03176">
            <w:pPr>
              <w:rPr>
                <w:sz w:val="16"/>
              </w:rPr>
            </w:pPr>
          </w:p>
        </w:tc>
      </w:tr>
      <w:tr w:rsidR="00D03176" w14:paraId="28B0770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707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08" w14:textId="77777777" w:rsidR="00D03176" w:rsidRPr="00EA56C6" w:rsidRDefault="00D0317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09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0A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0B" w14:textId="77777777" w:rsidR="00D03176" w:rsidRDefault="00D0317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70C" w14:textId="77777777" w:rsidR="00D03176" w:rsidRDefault="00D03176">
            <w:pPr>
              <w:rPr>
                <w:sz w:val="16"/>
              </w:rPr>
            </w:pPr>
          </w:p>
        </w:tc>
      </w:tr>
      <w:tr w:rsidR="00D03176" w14:paraId="28B0771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70E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0F" w14:textId="77777777" w:rsidR="00D03176" w:rsidRPr="00EA56C6" w:rsidRDefault="00D0317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10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11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12" w14:textId="77777777" w:rsidR="00D03176" w:rsidRDefault="00D0317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713" w14:textId="77777777" w:rsidR="00D03176" w:rsidRDefault="00D03176">
            <w:pPr>
              <w:rPr>
                <w:sz w:val="16"/>
              </w:rPr>
            </w:pPr>
          </w:p>
        </w:tc>
      </w:tr>
      <w:tr w:rsidR="00D03176" w14:paraId="28B0771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715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16" w14:textId="77777777" w:rsidR="00D03176" w:rsidRPr="00EA56C6" w:rsidRDefault="00D0317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17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18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19" w14:textId="77777777" w:rsidR="00D03176" w:rsidRDefault="00D0317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71A" w14:textId="77777777" w:rsidR="00D03176" w:rsidRDefault="00D03176">
            <w:pPr>
              <w:rPr>
                <w:sz w:val="16"/>
              </w:rPr>
            </w:pPr>
          </w:p>
        </w:tc>
      </w:tr>
      <w:tr w:rsidR="00D03176" w14:paraId="28B0772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71C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1D" w14:textId="77777777" w:rsidR="00D03176" w:rsidRPr="00EA56C6" w:rsidRDefault="00D0317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1E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1F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20" w14:textId="77777777" w:rsidR="00D03176" w:rsidRDefault="00D0317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721" w14:textId="77777777" w:rsidR="00D03176" w:rsidRDefault="00D03176">
            <w:pPr>
              <w:rPr>
                <w:sz w:val="16"/>
              </w:rPr>
            </w:pPr>
          </w:p>
        </w:tc>
      </w:tr>
      <w:tr w:rsidR="00D03176" w14:paraId="28B0772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723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24" w14:textId="77777777" w:rsidR="00D03176" w:rsidRPr="00EA56C6" w:rsidRDefault="00D0317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25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26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27" w14:textId="77777777" w:rsidR="00D03176" w:rsidRDefault="00D0317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728" w14:textId="77777777" w:rsidR="00D03176" w:rsidRDefault="00D03176">
            <w:pPr>
              <w:rPr>
                <w:sz w:val="16"/>
              </w:rPr>
            </w:pPr>
          </w:p>
        </w:tc>
      </w:tr>
      <w:tr w:rsidR="00D03176" w14:paraId="28B0773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72A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2B" w14:textId="77777777" w:rsidR="00D03176" w:rsidRPr="00EA56C6" w:rsidRDefault="00D0317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2C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2D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2E" w14:textId="77777777" w:rsidR="00D03176" w:rsidRDefault="00D0317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72F" w14:textId="77777777" w:rsidR="00D03176" w:rsidRDefault="00D03176">
            <w:pPr>
              <w:rPr>
                <w:sz w:val="16"/>
              </w:rPr>
            </w:pPr>
          </w:p>
        </w:tc>
      </w:tr>
      <w:tr w:rsidR="00D03176" w14:paraId="28B0773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731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32" w14:textId="77777777" w:rsidR="00D03176" w:rsidRPr="00EA56C6" w:rsidRDefault="00D0317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33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34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35" w14:textId="77777777" w:rsidR="00D03176" w:rsidRDefault="00D0317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736" w14:textId="77777777" w:rsidR="00D03176" w:rsidRDefault="00D03176">
            <w:pPr>
              <w:rPr>
                <w:sz w:val="16"/>
              </w:rPr>
            </w:pPr>
          </w:p>
        </w:tc>
      </w:tr>
      <w:tr w:rsidR="00D03176" w14:paraId="28B0773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738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39" w14:textId="77777777" w:rsidR="00D03176" w:rsidRPr="00EA56C6" w:rsidRDefault="00D0317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3A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3B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3C" w14:textId="77777777" w:rsidR="00D03176" w:rsidRDefault="00D0317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73D" w14:textId="77777777" w:rsidR="00D03176" w:rsidRDefault="00D03176">
            <w:pPr>
              <w:rPr>
                <w:sz w:val="16"/>
              </w:rPr>
            </w:pPr>
          </w:p>
        </w:tc>
      </w:tr>
      <w:tr w:rsidR="00D03176" w14:paraId="28B0774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1" w:type="dxa"/>
            <w:right w:w="71" w:type="dxa"/>
          </w:tblCellMar>
        </w:tblPrEx>
        <w:tc>
          <w:tcPr>
            <w:tcW w:w="510" w:type="dxa"/>
            <w:tcBorders>
              <w:top w:val="single" w:sz="6" w:space="0" w:color="C0C0C0"/>
              <w:left w:val="single" w:sz="4" w:space="0" w:color="auto"/>
              <w:bottom w:val="single" w:sz="6" w:space="0" w:color="C0C0C0"/>
              <w:right w:val="single" w:sz="6" w:space="0" w:color="auto"/>
            </w:tcBorders>
          </w:tcPr>
          <w:p w14:paraId="28B0773F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510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40" w14:textId="77777777" w:rsidR="00D03176" w:rsidRPr="00EA56C6" w:rsidRDefault="00D03176">
            <w:pPr>
              <w:rPr>
                <w:caps/>
                <w:sz w:val="16"/>
              </w:rPr>
            </w:pPr>
          </w:p>
        </w:tc>
        <w:tc>
          <w:tcPr>
            <w:tcW w:w="11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41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1275" w:type="dxa"/>
            <w:gridSpan w:val="2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42" w14:textId="77777777" w:rsidR="00D03176" w:rsidRPr="00EA56C6" w:rsidRDefault="00D03176">
            <w:pPr>
              <w:rPr>
                <w:sz w:val="16"/>
              </w:rPr>
            </w:pPr>
          </w:p>
        </w:tc>
        <w:tc>
          <w:tcPr>
            <w:tcW w:w="4678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6" w:space="0" w:color="auto"/>
            </w:tcBorders>
          </w:tcPr>
          <w:p w14:paraId="28B07743" w14:textId="77777777" w:rsidR="00D03176" w:rsidRDefault="00D03176">
            <w:pPr>
              <w:rPr>
                <w:sz w:val="16"/>
              </w:rPr>
            </w:pPr>
          </w:p>
        </w:tc>
        <w:tc>
          <w:tcPr>
            <w:tcW w:w="1276" w:type="dxa"/>
            <w:tcBorders>
              <w:top w:val="single" w:sz="6" w:space="0" w:color="C0C0C0"/>
              <w:left w:val="single" w:sz="6" w:space="0" w:color="auto"/>
              <w:bottom w:val="single" w:sz="6" w:space="0" w:color="C0C0C0"/>
              <w:right w:val="single" w:sz="4" w:space="0" w:color="auto"/>
            </w:tcBorders>
          </w:tcPr>
          <w:p w14:paraId="28B07744" w14:textId="77777777" w:rsidR="00D03176" w:rsidRDefault="00D03176">
            <w:pPr>
              <w:rPr>
                <w:sz w:val="16"/>
              </w:rPr>
            </w:pPr>
          </w:p>
        </w:tc>
      </w:tr>
    </w:tbl>
    <w:p w14:paraId="28B07896" w14:textId="77777777" w:rsidR="003376C0" w:rsidRDefault="003376C0">
      <w:bookmarkStart w:id="0" w:name="_GoBack"/>
      <w:bookmarkEnd w:id="0"/>
    </w:p>
    <w:sectPr w:rsidR="003376C0">
      <w:footerReference w:type="first" r:id="rId8"/>
      <w:pgSz w:w="11907" w:h="16840" w:code="9"/>
      <w:pgMar w:top="567" w:right="1134" w:bottom="567" w:left="1418" w:header="851" w:footer="284" w:gutter="0"/>
      <w:pgNumType w:start="1" w:chapStyle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B07899" w14:textId="77777777" w:rsidR="00647DC4" w:rsidRDefault="00647DC4">
      <w:pPr>
        <w:spacing w:before="0" w:after="0"/>
      </w:pPr>
      <w:r>
        <w:separator/>
      </w:r>
    </w:p>
  </w:endnote>
  <w:endnote w:type="continuationSeparator" w:id="0">
    <w:p w14:paraId="28B0789A" w14:textId="77777777" w:rsidR="00647DC4" w:rsidRDefault="00647DC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B0789B" w14:textId="77777777" w:rsidR="00647DC4" w:rsidRDefault="00647DC4" w:rsidP="003376C0">
    <w:pPr>
      <w:tabs>
        <w:tab w:val="left" w:pos="9072"/>
      </w:tabs>
      <w:spacing w:after="0"/>
      <w:rPr>
        <w:sz w:val="16"/>
      </w:rPr>
    </w:pPr>
    <w:r>
      <w:rPr>
        <w:bCs/>
        <w:sz w:val="16"/>
      </w:rPr>
      <w:t>Legende: [</w:t>
    </w:r>
    <w:r>
      <w:rPr>
        <w:b/>
        <w:bCs/>
        <w:sz w:val="16"/>
      </w:rPr>
      <w:t>A</w:t>
    </w:r>
    <w:r>
      <w:rPr>
        <w:bCs/>
        <w:sz w:val="16"/>
      </w:rPr>
      <w:t>]</w:t>
    </w:r>
    <w:proofErr w:type="spellStart"/>
    <w:r>
      <w:rPr>
        <w:sz w:val="16"/>
      </w:rPr>
      <w:t>ufforderung</w:t>
    </w:r>
    <w:proofErr w:type="spellEnd"/>
    <w:r>
      <w:rPr>
        <w:sz w:val="16"/>
      </w:rPr>
      <w:t>, [</w:t>
    </w:r>
    <w:r>
      <w:rPr>
        <w:b/>
        <w:bCs/>
        <w:sz w:val="16"/>
      </w:rPr>
      <w:t>B</w:t>
    </w:r>
    <w:r>
      <w:rPr>
        <w:bCs/>
        <w:sz w:val="16"/>
      </w:rPr>
      <w:t>]</w:t>
    </w:r>
    <w:proofErr w:type="spellStart"/>
    <w:r>
      <w:rPr>
        <w:sz w:val="16"/>
      </w:rPr>
      <w:t>eschluß</w:t>
    </w:r>
    <w:proofErr w:type="spellEnd"/>
    <w:r>
      <w:rPr>
        <w:sz w:val="16"/>
      </w:rPr>
      <w:t>, [</w:t>
    </w:r>
    <w:r>
      <w:rPr>
        <w:b/>
        <w:bCs/>
        <w:sz w:val="16"/>
      </w:rPr>
      <w:t>E</w:t>
    </w:r>
    <w:r>
      <w:rPr>
        <w:bCs/>
        <w:sz w:val="16"/>
      </w:rPr>
      <w:t>]</w:t>
    </w:r>
    <w:proofErr w:type="spellStart"/>
    <w:r>
      <w:rPr>
        <w:sz w:val="16"/>
      </w:rPr>
      <w:t>mpfehlung</w:t>
    </w:r>
    <w:proofErr w:type="spellEnd"/>
    <w:r>
      <w:rPr>
        <w:sz w:val="16"/>
      </w:rPr>
      <w:t>, [</w:t>
    </w:r>
    <w:r>
      <w:rPr>
        <w:b/>
        <w:bCs/>
        <w:sz w:val="16"/>
      </w:rPr>
      <w:t>F</w:t>
    </w:r>
    <w:r>
      <w:rPr>
        <w:bCs/>
        <w:sz w:val="16"/>
      </w:rPr>
      <w:t>]</w:t>
    </w:r>
    <w:proofErr w:type="spellStart"/>
    <w:r>
      <w:rPr>
        <w:sz w:val="16"/>
      </w:rPr>
      <w:t>eststellung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B07897" w14:textId="77777777" w:rsidR="00647DC4" w:rsidRDefault="00647DC4">
      <w:pPr>
        <w:spacing w:before="0" w:after="0"/>
      </w:pPr>
      <w:r>
        <w:separator/>
      </w:r>
    </w:p>
  </w:footnote>
  <w:footnote w:type="continuationSeparator" w:id="0">
    <w:p w14:paraId="28B07898" w14:textId="77777777" w:rsidR="00647DC4" w:rsidRDefault="00647DC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144CB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440E5D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1F4F5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D24B8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AEC0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668FD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DF6C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7CAEB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71CB6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D9445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B"/>
    <w:multiLevelType w:val="multilevel"/>
    <w:tmpl w:val="FFFFFFFF"/>
    <w:lvl w:ilvl="0">
      <w:numFmt w:val="decimal"/>
      <w:pStyle w:val="berschrift1"/>
      <w:lvlText w:val="%1"/>
      <w:legacy w:legacy="1" w:legacySpace="142" w:legacyIndent="851"/>
      <w:lvlJc w:val="left"/>
      <w:pPr>
        <w:ind w:left="851" w:hanging="851"/>
      </w:pPr>
    </w:lvl>
    <w:lvl w:ilvl="1">
      <w:start w:val="1"/>
      <w:numFmt w:val="decimal"/>
      <w:pStyle w:val="berschrift2"/>
      <w:lvlText w:val="%1.%2"/>
      <w:legacy w:legacy="1" w:legacySpace="144" w:legacyIndent="708"/>
      <w:lvlJc w:val="left"/>
      <w:pPr>
        <w:ind w:left="851" w:hanging="708"/>
      </w:pPr>
    </w:lvl>
    <w:lvl w:ilvl="2">
      <w:start w:val="1"/>
      <w:numFmt w:val="decimal"/>
      <w:pStyle w:val="berschrift3"/>
      <w:lvlText w:val="%1.%2.%3"/>
      <w:legacy w:legacy="1" w:legacySpace="144" w:legacyIndent="708"/>
      <w:lvlJc w:val="left"/>
      <w:pPr>
        <w:ind w:left="851" w:hanging="708"/>
      </w:pPr>
    </w:lvl>
    <w:lvl w:ilvl="3">
      <w:start w:val="1"/>
      <w:numFmt w:val="decimal"/>
      <w:pStyle w:val="berschrift4"/>
      <w:lvlText w:val="%1.%2.%3.%4"/>
      <w:legacy w:legacy="1" w:legacySpace="142" w:legacyIndent="708"/>
      <w:lvlJc w:val="left"/>
      <w:pPr>
        <w:ind w:left="851" w:hanging="708"/>
      </w:pPr>
    </w:lvl>
    <w:lvl w:ilvl="4">
      <w:start w:val="1"/>
      <w:numFmt w:val="decimal"/>
      <w:pStyle w:val="berschrift5"/>
      <w:lvlText w:val="%1.%2.%3.%4.%5"/>
      <w:legacy w:legacy="1" w:legacySpace="144" w:legacyIndent="708"/>
      <w:lvlJc w:val="left"/>
      <w:pPr>
        <w:ind w:left="851" w:hanging="708"/>
      </w:pPr>
    </w:lvl>
    <w:lvl w:ilvl="5">
      <w:start w:val="1"/>
      <w:numFmt w:val="decimal"/>
      <w:pStyle w:val="berschrift6"/>
      <w:lvlText w:val="%1.%2.%3.%4.%5.%6"/>
      <w:legacy w:legacy="1" w:legacySpace="144" w:legacyIndent="708"/>
      <w:lvlJc w:val="left"/>
      <w:pPr>
        <w:ind w:left="851" w:hanging="708"/>
      </w:pPr>
    </w:lvl>
    <w:lvl w:ilvl="6">
      <w:start w:val="1"/>
      <w:numFmt w:val="decimal"/>
      <w:pStyle w:val="berschrift7"/>
      <w:lvlText w:val="%1.%2.%3.%4.%5.%6.%7"/>
      <w:legacy w:legacy="1" w:legacySpace="144" w:legacyIndent="708"/>
      <w:lvlJc w:val="left"/>
      <w:pPr>
        <w:ind w:left="851" w:hanging="708"/>
      </w:pPr>
    </w:lvl>
    <w:lvl w:ilvl="7">
      <w:start w:val="1"/>
      <w:numFmt w:val="decimal"/>
      <w:pStyle w:val="berschrift8"/>
      <w:lvlText w:val="%1.%2.%3.%4.%5.%6.%7.%8"/>
      <w:legacy w:legacy="1" w:legacySpace="144" w:legacyIndent="708"/>
      <w:lvlJc w:val="left"/>
      <w:pPr>
        <w:ind w:left="851" w:hanging="708"/>
      </w:pPr>
    </w:lvl>
    <w:lvl w:ilvl="8">
      <w:start w:val="1"/>
      <w:numFmt w:val="decimal"/>
      <w:pStyle w:val="berschrift9"/>
      <w:lvlText w:val="%1.%2.%3.%4.%5.%6.%7.%8.%9"/>
      <w:legacy w:legacy="1" w:legacySpace="144" w:legacyIndent="708"/>
      <w:lvlJc w:val="left"/>
      <w:pPr>
        <w:ind w:left="851" w:hanging="708"/>
      </w:pPr>
    </w:lvl>
  </w:abstractNum>
  <w:abstractNum w:abstractNumId="11">
    <w:nsid w:val="FFFFFFFE"/>
    <w:multiLevelType w:val="singleLevel"/>
    <w:tmpl w:val="58B8FD66"/>
    <w:lvl w:ilvl="0">
      <w:numFmt w:val="decimal"/>
      <w:lvlText w:val="*"/>
      <w:lvlJc w:val="left"/>
    </w:lvl>
  </w:abstractNum>
  <w:abstractNum w:abstractNumId="12">
    <w:nsid w:val="30945062"/>
    <w:multiLevelType w:val="singleLevel"/>
    <w:tmpl w:val="62329D12"/>
    <w:lvl w:ilvl="0">
      <w:start w:val="1"/>
      <w:numFmt w:val="decimal"/>
      <w:lvlText w:val="%1."/>
      <w:legacy w:legacy="1" w:legacySpace="0" w:legacyIndent="283"/>
      <w:lvlJc w:val="left"/>
      <w:pPr>
        <w:ind w:left="850" w:hanging="283"/>
      </w:pPr>
      <w:rPr>
        <w:rFonts w:ascii="Times New Roman" w:hAnsi="Times New Roman" w:hint="default"/>
      </w:rPr>
    </w:lvl>
  </w:abstractNum>
  <w:abstractNum w:abstractNumId="13">
    <w:nsid w:val="68210DA1"/>
    <w:multiLevelType w:val="singleLevel"/>
    <w:tmpl w:val="62329D12"/>
    <w:lvl w:ilvl="0">
      <w:start w:val="1"/>
      <w:numFmt w:val="decimal"/>
      <w:lvlText w:val="%1."/>
      <w:legacy w:legacy="1" w:legacySpace="0" w:legacyIndent="283"/>
      <w:lvlJc w:val="left"/>
      <w:pPr>
        <w:ind w:left="1134" w:hanging="283"/>
      </w:pPr>
      <w:rPr>
        <w:rFonts w:ascii="Times New Roman" w:hAnsi="Times New Roman" w:hint="default"/>
      </w:rPr>
    </w:lvl>
  </w:abstractNum>
  <w:abstractNum w:abstractNumId="14">
    <w:nsid w:val="7F511A18"/>
    <w:multiLevelType w:val="singleLevel"/>
    <w:tmpl w:val="62329D1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 w:numId="10">
    <w:abstractNumId w:val="0"/>
  </w:num>
  <w:num w:numId="11">
    <w:abstractNumId w:val="10"/>
  </w:num>
  <w:num w:numId="12">
    <w:abstractNumId w:val="11"/>
    <w:lvlOverride w:ilvl="0">
      <w:lvl w:ilvl="0">
        <w:start w:val="1"/>
        <w:numFmt w:val="bullet"/>
        <w:lvlText w:val="?"/>
        <w:legacy w:legacy="1" w:legacySpace="0" w:legacyIndent="283"/>
        <w:lvlJc w:val="left"/>
        <w:pPr>
          <w:ind w:left="283" w:hanging="283"/>
        </w:pPr>
        <w:rPr>
          <w:rFonts w:ascii="Courier New" w:hAnsi="Courier New" w:hint="default"/>
        </w:rPr>
      </w:lvl>
    </w:lvlOverride>
  </w:num>
  <w:num w:numId="13">
    <w:abstractNumId w:val="14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attachedTemplate r:id="rId1"/>
  <w:defaultTabStop w:val="284"/>
  <w:autoHyphenation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BMFirma" w:val="Systemtechnik"/>
    <w:docVar w:name="BMFirmaSelektion" w:val=" 0"/>
    <w:docVar w:name="Einstufung" w:val="offen"/>
    <w:docVar w:name="EinstufungSelektion" w:val=" 0"/>
    <w:docVar w:name="Status" w:val="in Bearbeitung"/>
    <w:docVar w:name="StatusSelektion" w:val=" 0"/>
  </w:docVars>
  <w:rsids>
    <w:rsidRoot w:val="00F47B8F"/>
    <w:rsid w:val="003376C0"/>
    <w:rsid w:val="00647DC4"/>
    <w:rsid w:val="00726B09"/>
    <w:rsid w:val="00977AC4"/>
    <w:rsid w:val="009D544B"/>
    <w:rsid w:val="00AA55F8"/>
    <w:rsid w:val="00D03176"/>
    <w:rsid w:val="00EA56C6"/>
    <w:rsid w:val="00F4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,"/>
  <w:listSeparator w:val=";"/>
  <w14:docId w14:val="28B076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spacing w:before="120" w:after="60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numPr>
        <w:numId w:val="11"/>
      </w:numPr>
      <w:spacing w:before="300"/>
      <w:outlineLvl w:val="0"/>
    </w:pPr>
    <w:rPr>
      <w:b/>
      <w:bCs/>
      <w:kern w:val="28"/>
      <w:sz w:val="28"/>
      <w:szCs w:val="28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ind w:hanging="851"/>
      <w:outlineLvl w:val="1"/>
    </w:pPr>
    <w:rPr>
      <w:sz w:val="24"/>
      <w:szCs w:val="24"/>
    </w:rPr>
  </w:style>
  <w:style w:type="paragraph" w:styleId="berschrift3">
    <w:name w:val="heading 3"/>
    <w:basedOn w:val="berschrift2"/>
    <w:next w:val="Standard"/>
    <w:qFormat/>
    <w:pPr>
      <w:numPr>
        <w:ilvl w:val="2"/>
      </w:numPr>
      <w:ind w:hanging="851"/>
      <w:outlineLvl w:val="2"/>
    </w:pPr>
    <w:rPr>
      <w:sz w:val="22"/>
      <w:szCs w:val="22"/>
    </w:rPr>
  </w:style>
  <w:style w:type="paragraph" w:styleId="berschrift4">
    <w:name w:val="heading 4"/>
    <w:basedOn w:val="berschrift3"/>
    <w:next w:val="Standard"/>
    <w:qFormat/>
    <w:pPr>
      <w:numPr>
        <w:ilvl w:val="3"/>
      </w:numPr>
      <w:ind w:hanging="851"/>
      <w:outlineLvl w:val="3"/>
    </w:pPr>
    <w:rPr>
      <w:sz w:val="20"/>
      <w:szCs w:val="20"/>
    </w:rPr>
  </w:style>
  <w:style w:type="paragraph" w:styleId="berschrift5">
    <w:name w:val="heading 5"/>
    <w:basedOn w:val="berschrift4"/>
    <w:next w:val="Standard"/>
    <w:qFormat/>
    <w:pPr>
      <w:numPr>
        <w:ilvl w:val="4"/>
      </w:numPr>
      <w:ind w:hanging="851"/>
      <w:outlineLvl w:val="4"/>
    </w:pPr>
  </w:style>
  <w:style w:type="paragraph" w:styleId="berschrift6">
    <w:name w:val="heading 6"/>
    <w:basedOn w:val="berschrift5"/>
    <w:next w:val="Standard"/>
    <w:qFormat/>
    <w:pPr>
      <w:numPr>
        <w:ilvl w:val="5"/>
      </w:numPr>
      <w:ind w:hanging="851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</w:numPr>
      <w:ind w:hanging="851"/>
      <w:outlineLvl w:val="6"/>
    </w:pPr>
    <w:rPr>
      <w:b w:val="0"/>
      <w:bCs w:val="0"/>
    </w:rPr>
  </w:style>
  <w:style w:type="paragraph" w:styleId="berschrift8">
    <w:name w:val="heading 8"/>
    <w:basedOn w:val="berschrift7"/>
    <w:next w:val="Standard"/>
    <w:qFormat/>
    <w:pPr>
      <w:numPr>
        <w:ilvl w:val="7"/>
      </w:numPr>
      <w:ind w:hanging="851"/>
      <w:outlineLvl w:val="7"/>
    </w:pPr>
    <w:rPr>
      <w:b/>
      <w:bCs/>
    </w:rPr>
  </w:style>
  <w:style w:type="paragraph" w:styleId="berschrift9">
    <w:name w:val="heading 9"/>
    <w:basedOn w:val="berschrift8"/>
    <w:next w:val="Standard"/>
    <w:qFormat/>
    <w:pPr>
      <w:numPr>
        <w:ilvl w:val="8"/>
      </w:numPr>
      <w:tabs>
        <w:tab w:val="num" w:pos="360"/>
      </w:tabs>
      <w:ind w:hanging="851"/>
      <w:outlineLvl w:val="8"/>
    </w:pPr>
    <w:rPr>
      <w:b w:val="0"/>
      <w:b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KeinLeerraum">
    <w:name w:val="No Spacing"/>
    <w:uiPriority w:val="1"/>
    <w:qFormat/>
    <w:rsid w:val="00647DC4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h.ramon-roessler.de/dav/ProjektStammbaum/1_Projektmanagement/03_Projektdokumentation/Vorlagen/Besprechungsprotokoll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Besprechungsprotokoll.dot</Template>
  <TotalTime>0</TotalTime>
  <Pages>1</Pages>
  <Words>170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Besprechungsprotokoll</vt:lpstr>
    </vt:vector>
  </TitlesOfParts>
  <Company>Mangold Software &amp; Consulting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Besprechungsprotokoll</dc:title>
  <dc:creator>si_fr</dc:creator>
  <cp:lastModifiedBy>Simon</cp:lastModifiedBy>
  <cp:revision>5</cp:revision>
  <cp:lastPrinted>2011-06-05T15:18:00Z</cp:lastPrinted>
  <dcterms:created xsi:type="dcterms:W3CDTF">2011-05-23T12:07:00Z</dcterms:created>
  <dcterms:modified xsi:type="dcterms:W3CDTF">2011-06-05T15:19:00Z</dcterms:modified>
</cp:coreProperties>
</file>