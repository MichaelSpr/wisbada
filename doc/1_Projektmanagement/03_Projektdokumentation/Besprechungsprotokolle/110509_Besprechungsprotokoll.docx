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32F60" w14:textId="77777777" w:rsidR="00197BFF" w:rsidRDefault="00DE01E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 w14:paraId="4C932F61" w14:textId="77777777" w:rsidR="00197BFF" w:rsidRDefault="00197BFF">
      <w:pPr>
        <w:jc w:val="center"/>
        <w:rPr>
          <w:b/>
          <w:bCs/>
          <w:sz w:val="20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1178"/>
        <w:gridCol w:w="141"/>
        <w:gridCol w:w="1134"/>
        <w:gridCol w:w="4678"/>
        <w:gridCol w:w="1276"/>
      </w:tblGrid>
      <w:tr w:rsidR="00197BFF" w14:paraId="4C932F64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C932F62" w14:textId="77777777" w:rsidR="00197BFF" w:rsidRDefault="00DE01E4">
            <w:r>
              <w:t xml:space="preserve">Projekt: </w:t>
            </w:r>
          </w:p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4C932F63" w14:textId="77777777" w:rsidR="00197BFF" w:rsidRDefault="00CC352D" w:rsidP="00CC352D">
            <w:r>
              <w:t>Darstellen einer Ahnentafeln/Stammbaum mit Webtechnologien</w:t>
            </w:r>
          </w:p>
        </w:tc>
      </w:tr>
      <w:tr w:rsidR="00197BFF" w14:paraId="4C932F67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C932F65" w14:textId="77777777" w:rsidR="00197BFF" w:rsidRDefault="00DE01E4">
            <w:r>
              <w:t>Besprechungsdatum: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C932F66" w14:textId="77777777" w:rsidR="00197BFF" w:rsidRDefault="00CC352D">
            <w:r>
              <w:t>09.05.2011</w:t>
            </w:r>
          </w:p>
        </w:tc>
      </w:tr>
      <w:tr w:rsidR="00197BFF" w14:paraId="4C932F6A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C932F68" w14:textId="77777777" w:rsidR="00197BFF" w:rsidRDefault="00DE01E4">
            <w:r>
              <w:t>Ort: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C932F69" w14:textId="77777777" w:rsidR="00197BFF" w:rsidRDefault="00CC352D">
            <w:r>
              <w:t>Kursraum TAI10B2</w:t>
            </w:r>
          </w:p>
        </w:tc>
      </w:tr>
      <w:tr w:rsidR="00197BFF" w14:paraId="4C932F6D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C932F6B" w14:textId="77777777" w:rsidR="00197BFF" w:rsidRDefault="00DE01E4">
            <w:r>
              <w:t>Thema: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C932F6C" w14:textId="77777777" w:rsidR="00197BFF" w:rsidRDefault="00CC352D">
            <w:r>
              <w:t>Grundsätzliche Organisation im Projekt</w:t>
            </w:r>
          </w:p>
        </w:tc>
      </w:tr>
      <w:tr w:rsidR="00197BFF" w14:paraId="4C932F70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C932F6E" w14:textId="77777777" w:rsidR="00197BFF" w:rsidRDefault="00DE01E4">
            <w:r>
              <w:t xml:space="preserve">Protokollführer: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C932F6F" w14:textId="77777777" w:rsidR="00197BFF" w:rsidRDefault="00CC352D">
            <w:r>
              <w:t>Simon F.</w:t>
            </w:r>
          </w:p>
        </w:tc>
      </w:tr>
      <w:tr w:rsidR="00197BFF" w:rsidRPr="00AA531B" w14:paraId="4C932F73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C932F71" w14:textId="77777777" w:rsidR="00197BFF" w:rsidRDefault="00DE01E4">
            <w:r>
              <w:t xml:space="preserve">Teilnehmer: 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C932F72" w14:textId="77777777" w:rsidR="00197BFF" w:rsidRPr="00CC352D" w:rsidRDefault="00CC352D">
            <w:pPr>
              <w:rPr>
                <w:lang w:val="en-US"/>
              </w:rPr>
            </w:pPr>
            <w:r w:rsidRPr="00CC352D">
              <w:rPr>
                <w:lang w:val="en-US"/>
              </w:rPr>
              <w:t>Andreas B., Benedict B., Christoph T., Daniel K., Dominic D., Michael S., Michael Z., Ramon R., Sebastian L., Sebastian S., Simon F., Tob</w:t>
            </w:r>
            <w:r w:rsidRPr="00CC352D">
              <w:rPr>
                <w:lang w:val="en-US"/>
              </w:rPr>
              <w:t>i</w:t>
            </w:r>
            <w:r w:rsidRPr="00CC352D">
              <w:rPr>
                <w:lang w:val="en-US"/>
              </w:rPr>
              <w:t>as A.</w:t>
            </w:r>
          </w:p>
        </w:tc>
      </w:tr>
      <w:tr w:rsidR="00197BFF" w14:paraId="4C932F76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C932F74" w14:textId="77777777" w:rsidR="00197BFF" w:rsidRPr="00CC352D" w:rsidRDefault="00DE01E4">
            <w:r w:rsidRPr="00CC352D">
              <w:t>Verteiler: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4C932F75" w14:textId="5B790B8E" w:rsidR="00197BFF" w:rsidRDefault="00B65AF8" w:rsidP="009C107D">
            <w:r>
              <w:t>Alle</w:t>
            </w:r>
            <w:r w:rsidR="009C107D">
              <w:t>, Herr Vetter</w:t>
            </w:r>
          </w:p>
        </w:tc>
      </w:tr>
      <w:tr w:rsidR="00197BFF" w14:paraId="4C932F79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C932F77" w14:textId="77777777" w:rsidR="00197BFF" w:rsidRDefault="00197BFF"/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4C932F78" w14:textId="77777777" w:rsidR="00197BFF" w:rsidRDefault="00197BFF"/>
        </w:tc>
      </w:tr>
      <w:tr w:rsidR="00197BFF" w:rsidRPr="00CC352D" w14:paraId="4C932F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A" w14:textId="77777777" w:rsidR="00197BFF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B" w14:textId="77777777" w:rsidR="00197BFF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11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C" w14:textId="77777777" w:rsidR="00197BFF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275" w:type="dxa"/>
            <w:gridSpan w:val="2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D" w14:textId="77777777" w:rsidR="00197BFF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E" w14:textId="77777777" w:rsidR="00197BFF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932F7F" w14:textId="77777777" w:rsidR="00197BFF" w:rsidRPr="00CC352D" w:rsidRDefault="00DE01E4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CC352D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</w:tr>
      <w:tr w:rsidR="00197BFF" w14:paraId="4C932F8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81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2" w14:textId="77777777" w:rsidR="00197BFF" w:rsidRPr="00CC352D" w:rsidRDefault="00CE7B99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F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3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4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Termine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5" w14:textId="77777777" w:rsidR="00CE7B99" w:rsidRDefault="00CE7B99">
            <w:pPr>
              <w:rPr>
                <w:sz w:val="16"/>
              </w:rPr>
            </w:pPr>
            <w:r>
              <w:rPr>
                <w:sz w:val="16"/>
              </w:rPr>
              <w:t>Zeitliches Umwelt: Wir wollen so früh wie möglich mit der Pr</w:t>
            </w:r>
            <w:r>
              <w:rPr>
                <w:sz w:val="16"/>
              </w:rPr>
              <w:t>o</w:t>
            </w:r>
            <w:r>
              <w:rPr>
                <w:sz w:val="16"/>
              </w:rPr>
              <w:t>jektbearbeitung beginnen. Vermutlicher Abgabetermin 07.07. oder 14.07.</w:t>
            </w:r>
          </w:p>
          <w:p w14:paraId="4C932F86" w14:textId="77777777" w:rsidR="00CE7B99" w:rsidRDefault="00CE7B99">
            <w:pPr>
              <w:rPr>
                <w:sz w:val="16"/>
              </w:rPr>
            </w:pPr>
            <w:r>
              <w:rPr>
                <w:sz w:val="16"/>
              </w:rPr>
              <w:t xml:space="preserve">Klausurphase ab 18.07. </w:t>
            </w:r>
          </w:p>
          <w:p w14:paraId="4C932F87" w14:textId="6501222F" w:rsidR="00197BFF" w:rsidRDefault="009C107D" w:rsidP="009C107D">
            <w:pPr>
              <w:rPr>
                <w:sz w:val="16"/>
              </w:rPr>
            </w:pPr>
            <w:r>
              <w:rPr>
                <w:sz w:val="16"/>
              </w:rPr>
              <w:t>Geplanter Ansatz pro Person 8</w:t>
            </w:r>
            <w:r w:rsidR="00CE7B99">
              <w:rPr>
                <w:sz w:val="16"/>
              </w:rPr>
              <w:t>h/Woche *</w:t>
            </w:r>
            <w:r>
              <w:rPr>
                <w:sz w:val="16"/>
              </w:rPr>
              <w:t>3</w:t>
            </w:r>
            <w:r w:rsidR="00CE7B99">
              <w:rPr>
                <w:sz w:val="16"/>
              </w:rPr>
              <w:t xml:space="preserve">6 Wochen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88" w14:textId="77777777" w:rsidR="00197BFF" w:rsidRDefault="00197BFF">
            <w:pPr>
              <w:rPr>
                <w:sz w:val="16"/>
              </w:rPr>
            </w:pPr>
          </w:p>
        </w:tc>
      </w:tr>
      <w:tr w:rsidR="00197BFF" w14:paraId="4C932F9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8A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B" w14:textId="77777777" w:rsidR="00197BFF" w:rsidRPr="00CC352D" w:rsidRDefault="00CE7B99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C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D" w14:textId="77777777" w:rsidR="00197BFF" w:rsidRPr="00CC352D" w:rsidRDefault="00CE7B99">
            <w:pPr>
              <w:rPr>
                <w:sz w:val="16"/>
              </w:rPr>
            </w:pPr>
            <w:r>
              <w:rPr>
                <w:sz w:val="16"/>
              </w:rPr>
              <w:t>Terminfindung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8E" w14:textId="77777777" w:rsidR="00CE7B99" w:rsidRDefault="00CE7B99">
            <w:pPr>
              <w:rPr>
                <w:sz w:val="16"/>
              </w:rPr>
            </w:pPr>
            <w:r>
              <w:rPr>
                <w:sz w:val="16"/>
              </w:rPr>
              <w:t>Alle müssen im Excel Sheet zur Terminplanung ihre Favorisie</w:t>
            </w:r>
            <w:r>
              <w:rPr>
                <w:sz w:val="16"/>
              </w:rPr>
              <w:t>r</w:t>
            </w:r>
            <w:r>
              <w:rPr>
                <w:sz w:val="16"/>
              </w:rPr>
              <w:t xml:space="preserve">ten Tage für ein Meeting festhalten. Hierbei gilt: </w:t>
            </w:r>
          </w:p>
          <w:p w14:paraId="4C932F8F" w14:textId="77777777" w:rsidR="00CE7B99" w:rsidRDefault="00CE7B99" w:rsidP="00CE7B99">
            <w:pPr>
              <w:rPr>
                <w:sz w:val="16"/>
              </w:rPr>
            </w:pPr>
            <w:r>
              <w:rPr>
                <w:sz w:val="16"/>
              </w:rPr>
              <w:t>O.K. – Ein Meeting wäre i.O. (optional eine „bis“ Uhrzeit)</w:t>
            </w:r>
            <w:r>
              <w:rPr>
                <w:sz w:val="16"/>
              </w:rPr>
              <w:br/>
              <w:t>Will nicht – Ein Meeting wäre an dem Tag prinzipiell möglich, aber eher unerwünscht.</w:t>
            </w:r>
            <w:r>
              <w:rPr>
                <w:sz w:val="16"/>
              </w:rPr>
              <w:br/>
              <w:t>Kann nicht – An diesem Tag hat der Betroffene keine Zeit.</w:t>
            </w:r>
          </w:p>
          <w:p w14:paraId="4C932F90" w14:textId="77777777" w:rsidR="00CE7B99" w:rsidRDefault="00CE7B99" w:rsidP="00CE7B99">
            <w:pPr>
              <w:rPr>
                <w:sz w:val="16"/>
              </w:rPr>
            </w:pPr>
            <w:r>
              <w:rPr>
                <w:sz w:val="16"/>
              </w:rPr>
              <w:t>Jeder erhält von Simon F. das Sheet per Mail und muss es bis zum 11.05 (8 Uhr) zurücksenden.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91" w14:textId="77777777" w:rsidR="00197BFF" w:rsidRDefault="00CE7B99">
            <w:pPr>
              <w:rPr>
                <w:sz w:val="16"/>
              </w:rPr>
            </w:pPr>
            <w:r>
              <w:rPr>
                <w:sz w:val="16"/>
              </w:rPr>
              <w:t>11.05.</w:t>
            </w:r>
          </w:p>
        </w:tc>
      </w:tr>
      <w:tr w:rsidR="00197BFF" w14:paraId="4C932F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93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4" w14:textId="77777777" w:rsidR="00197BFF" w:rsidRPr="00CC352D" w:rsidRDefault="001F1FA5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B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5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6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Organisation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7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Wir werden das Projekt in 3 – 4 einzelne Projekte aufteilen und auf diese die Gruppe verteilen. Jede Gruppe hat einen Teamle</w:t>
            </w:r>
            <w:r>
              <w:rPr>
                <w:sz w:val="16"/>
              </w:rPr>
              <w:t>i</w:t>
            </w:r>
            <w:r>
              <w:rPr>
                <w:sz w:val="16"/>
              </w:rPr>
              <w:t xml:space="preserve">ter. 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98" w14:textId="77777777" w:rsidR="00197BFF" w:rsidRDefault="00197BFF">
            <w:pPr>
              <w:rPr>
                <w:sz w:val="16"/>
              </w:rPr>
            </w:pPr>
          </w:p>
        </w:tc>
      </w:tr>
      <w:tr w:rsidR="00197BFF" w14:paraId="4C932FA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9A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B" w14:textId="77777777" w:rsidR="00197BFF" w:rsidRPr="00CC352D" w:rsidRDefault="001F1FA5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C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Ramon R.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D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Speicherve</w:t>
            </w:r>
            <w:r>
              <w:rPr>
                <w:sz w:val="16"/>
              </w:rPr>
              <w:t>r</w:t>
            </w:r>
            <w:r>
              <w:rPr>
                <w:sz w:val="16"/>
              </w:rPr>
              <w:t>waltung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9E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Ramon wird bis zum Anfang der nächsten Woche (16.05.) einen Web-Dav Zugang zu einem Fileserver, sowie einen Webserver zur Verfügung stellen, zur zentralen Datenspeich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rung. Außerdem will er ein svn für die Entwicklung zur Verf</w:t>
            </w:r>
            <w:r>
              <w:rPr>
                <w:sz w:val="16"/>
              </w:rPr>
              <w:t>ü</w:t>
            </w:r>
            <w:r>
              <w:rPr>
                <w:sz w:val="16"/>
              </w:rPr>
              <w:t>gung stellen.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9F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16.05.</w:t>
            </w:r>
          </w:p>
        </w:tc>
      </w:tr>
      <w:tr w:rsidR="00197BFF" w14:paraId="4C932FA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A1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2" w14:textId="77777777" w:rsidR="00197BFF" w:rsidRPr="00CC352D" w:rsidRDefault="001F1FA5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B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3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4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Kommunikation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5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Die Kommunikation im Projekt wird weitgehend verbal oder per Mailliste ablaufen.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A6" w14:textId="77777777" w:rsidR="00197BFF" w:rsidRDefault="00197BFF">
            <w:pPr>
              <w:rPr>
                <w:sz w:val="16"/>
              </w:rPr>
            </w:pPr>
          </w:p>
        </w:tc>
      </w:tr>
      <w:tr w:rsidR="00197BFF" w14:paraId="4C932F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A8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9" w14:textId="77777777" w:rsidR="00197BFF" w:rsidRPr="00CC352D" w:rsidRDefault="001F1FA5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A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B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Weiteres Vo</w:t>
            </w:r>
            <w:r>
              <w:rPr>
                <w:sz w:val="16"/>
              </w:rPr>
              <w:t>r</w:t>
            </w:r>
            <w:r>
              <w:rPr>
                <w:sz w:val="16"/>
              </w:rPr>
              <w:t>gehen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AC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Jeder ordnet sich einer Projektgruppe (Bezeichnungen noch grob) zu. Die Projektgruppen und ihre Teamleiter sind: Date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struktur (Dominic D.), Backend (Benedict B.), Frontend (Michael S.)</w:t>
            </w:r>
          </w:p>
          <w:p w14:paraId="4C932FAD" w14:textId="77777777" w:rsidR="001F1FA5" w:rsidRDefault="001F1FA5">
            <w:pPr>
              <w:rPr>
                <w:sz w:val="16"/>
              </w:rPr>
            </w:pPr>
            <w:r>
              <w:rPr>
                <w:sz w:val="16"/>
              </w:rPr>
              <w:t>Bis zum Anforderungsworkshop I muss sich jede Gruppe intern Gedanken über ihre Aufgabe machen. Diese wird dann beim Anforderungsworkshop I präsentiert. Der Anforderung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t>workshop I muss bis zum 17.05. stattgefunden haben. Der Termin ist abhängig von den Rückmeldungen des Excel Sheets.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AE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17.05.</w:t>
            </w:r>
          </w:p>
        </w:tc>
      </w:tr>
      <w:tr w:rsidR="00197BFF" w14:paraId="4C932FB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B0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1" w14:textId="77777777" w:rsidR="00197BFF" w:rsidRPr="00CC352D" w:rsidRDefault="001F1FA5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2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Simon F.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3" w14:textId="77777777" w:rsidR="00197BFF" w:rsidRPr="00CC352D" w:rsidRDefault="001F1FA5">
            <w:pPr>
              <w:rPr>
                <w:sz w:val="16"/>
              </w:rPr>
            </w:pPr>
            <w:r>
              <w:rPr>
                <w:sz w:val="16"/>
              </w:rPr>
              <w:t>Terminplanung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4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Simon F. arbeitet bis zum Anforderungsworkshop I einen gr</w:t>
            </w:r>
            <w:r>
              <w:rPr>
                <w:sz w:val="16"/>
              </w:rPr>
              <w:t>o</w:t>
            </w:r>
            <w:r>
              <w:rPr>
                <w:sz w:val="16"/>
              </w:rPr>
              <w:t>ben Terminplan aus. Eckpfeiler: Projektdauer: 6 Wochen;</w:t>
            </w:r>
          </w:p>
          <w:p w14:paraId="4C932FB5" w14:textId="272FE3D3" w:rsidR="001F1FA5" w:rsidRDefault="001F1FA5" w:rsidP="00AA531B">
            <w:pPr>
              <w:rPr>
                <w:sz w:val="16"/>
              </w:rPr>
            </w:pPr>
            <w:r>
              <w:rPr>
                <w:sz w:val="16"/>
              </w:rPr>
              <w:t>Wichtige Termine: Anforderungsworkshop I, Erstellen Pflichte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heft * Feedback Röt</w:t>
            </w:r>
            <w:r w:rsidR="00AA531B">
              <w:rPr>
                <w:sz w:val="16"/>
              </w:rPr>
              <w:t>h</w:t>
            </w:r>
            <w:bookmarkStart w:id="0" w:name="_GoBack"/>
            <w:bookmarkEnd w:id="0"/>
            <w:r>
              <w:rPr>
                <w:sz w:val="16"/>
              </w:rPr>
              <w:t>ig, Anforderungsworkshop 2 + Projektau</w:t>
            </w:r>
            <w:r>
              <w:rPr>
                <w:sz w:val="16"/>
              </w:rPr>
              <w:t>f</w:t>
            </w:r>
            <w:r>
              <w:rPr>
                <w:sz w:val="16"/>
              </w:rPr>
              <w:t>trag, Kick-off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B6" w14:textId="77777777" w:rsidR="00197BFF" w:rsidRDefault="001F1FA5">
            <w:pPr>
              <w:rPr>
                <w:sz w:val="16"/>
              </w:rPr>
            </w:pPr>
            <w:r>
              <w:rPr>
                <w:sz w:val="16"/>
              </w:rPr>
              <w:t>17.05.</w:t>
            </w:r>
          </w:p>
        </w:tc>
      </w:tr>
      <w:tr w:rsidR="00197BFF" w14:paraId="4C932F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B8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9" w14:textId="77777777" w:rsidR="00197BFF" w:rsidRPr="00CC352D" w:rsidRDefault="00197BF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A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B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BC" w14:textId="77777777" w:rsidR="00197BFF" w:rsidRDefault="00197BF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BD" w14:textId="77777777" w:rsidR="00197BFF" w:rsidRDefault="00197BFF">
            <w:pPr>
              <w:rPr>
                <w:sz w:val="16"/>
              </w:rPr>
            </w:pPr>
          </w:p>
        </w:tc>
      </w:tr>
      <w:tr w:rsidR="00197BFF" w14:paraId="4C932FC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C932FBF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C0" w14:textId="77777777" w:rsidR="00197BFF" w:rsidRPr="00CC352D" w:rsidRDefault="00197BF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C1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C2" w14:textId="77777777" w:rsidR="00197BFF" w:rsidRPr="00CC352D" w:rsidRDefault="00197BF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C932FC3" w14:textId="77777777" w:rsidR="00197BFF" w:rsidRDefault="00197BF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932FC4" w14:textId="77777777" w:rsidR="00197BFF" w:rsidRDefault="00197BFF">
            <w:pPr>
              <w:rPr>
                <w:sz w:val="16"/>
              </w:rPr>
            </w:pPr>
          </w:p>
        </w:tc>
      </w:tr>
    </w:tbl>
    <w:p w14:paraId="4C932FC6" w14:textId="77777777" w:rsidR="00CC352D" w:rsidRDefault="00CC352D" w:rsidP="001F1FA5"/>
    <w:sectPr w:rsidR="00CC352D">
      <w:footerReference w:type="first" r:id="rId8"/>
      <w:pgSz w:w="11907" w:h="16840" w:code="9"/>
      <w:pgMar w:top="567" w:right="1134" w:bottom="567" w:left="1418" w:header="851" w:footer="284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2FC9" w14:textId="77777777" w:rsidR="00DE01E4" w:rsidRDefault="00DE01E4">
      <w:pPr>
        <w:spacing w:before="0" w:after="0"/>
      </w:pPr>
      <w:r>
        <w:separator/>
      </w:r>
    </w:p>
  </w:endnote>
  <w:endnote w:type="continuationSeparator" w:id="0">
    <w:p w14:paraId="4C932FCA" w14:textId="77777777" w:rsidR="00DE01E4" w:rsidRDefault="00DE01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32FCB" w14:textId="77777777" w:rsidR="00197BFF" w:rsidRDefault="00DE01E4" w:rsidP="001F1FA5">
    <w:pPr>
      <w:tabs>
        <w:tab w:val="left" w:pos="9072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r>
      <w:rPr>
        <w:sz w:val="16"/>
      </w:rPr>
      <w:t>ufforderung, [</w:t>
    </w:r>
    <w:r>
      <w:rPr>
        <w:b/>
        <w:bCs/>
        <w:sz w:val="16"/>
      </w:rPr>
      <w:t>B</w:t>
    </w:r>
    <w:r>
      <w:rPr>
        <w:bCs/>
        <w:sz w:val="16"/>
      </w:rPr>
      <w:t>]</w:t>
    </w:r>
    <w:r>
      <w:rPr>
        <w:sz w:val="16"/>
      </w:rPr>
      <w:t>eschluß, [</w:t>
    </w:r>
    <w:r>
      <w:rPr>
        <w:b/>
        <w:bCs/>
        <w:sz w:val="16"/>
      </w:rPr>
      <w:t>E</w:t>
    </w:r>
    <w:r>
      <w:rPr>
        <w:bCs/>
        <w:sz w:val="16"/>
      </w:rPr>
      <w:t>]</w:t>
    </w:r>
    <w:r>
      <w:rPr>
        <w:sz w:val="16"/>
      </w:rPr>
      <w:t>mpfehlung, [</w:t>
    </w:r>
    <w:r>
      <w:rPr>
        <w:b/>
        <w:bCs/>
        <w:sz w:val="16"/>
      </w:rPr>
      <w:t>F</w:t>
    </w:r>
    <w:r>
      <w:rPr>
        <w:bCs/>
        <w:sz w:val="16"/>
      </w:rPr>
      <w:t>]</w:t>
    </w:r>
    <w:r w:rsidR="001F1FA5">
      <w:rPr>
        <w:sz w:val="16"/>
      </w:rPr>
      <w:t>eststellung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32FC7" w14:textId="77777777" w:rsidR="00DE01E4" w:rsidRDefault="00DE01E4">
      <w:pPr>
        <w:spacing w:before="0" w:after="0"/>
      </w:pPr>
      <w:r>
        <w:separator/>
      </w:r>
    </w:p>
  </w:footnote>
  <w:footnote w:type="continuationSeparator" w:id="0">
    <w:p w14:paraId="4C932FC8" w14:textId="77777777" w:rsidR="00DE01E4" w:rsidRDefault="00DE01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144CB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0E5D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1F4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24B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EC0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68F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F6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CAE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1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94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2" w:legacyIndent="851"/>
      <w:lvlJc w:val="left"/>
      <w:pPr>
        <w:ind w:left="851" w:hanging="851"/>
      </w:pPr>
    </w:lvl>
    <w:lvl w:ilvl="1">
      <w:start w:val="1"/>
      <w:numFmt w:val="decimal"/>
      <w:pStyle w:val="berschrift2"/>
      <w:lvlText w:val="%1.%2"/>
      <w:legacy w:legacy="1" w:legacySpace="144" w:legacyIndent="708"/>
      <w:lvlJc w:val="left"/>
      <w:pPr>
        <w:ind w:left="851" w:hanging="708"/>
      </w:pPr>
    </w:lvl>
    <w:lvl w:ilvl="2">
      <w:start w:val="1"/>
      <w:numFmt w:val="decimal"/>
      <w:pStyle w:val="berschrift3"/>
      <w:lvlText w:val="%1.%2.%3"/>
      <w:legacy w:legacy="1" w:legacySpace="144" w:legacyIndent="708"/>
      <w:lvlJc w:val="left"/>
      <w:pPr>
        <w:ind w:left="851" w:hanging="708"/>
      </w:pPr>
    </w:lvl>
    <w:lvl w:ilvl="3">
      <w:start w:val="1"/>
      <w:numFmt w:val="decimal"/>
      <w:pStyle w:val="berschrift4"/>
      <w:lvlText w:val="%1.%2.%3.%4"/>
      <w:legacy w:legacy="1" w:legacySpace="142" w:legacyIndent="708"/>
      <w:lvlJc w:val="left"/>
      <w:pPr>
        <w:ind w:left="851" w:hanging="708"/>
      </w:pPr>
    </w:lvl>
    <w:lvl w:ilvl="4">
      <w:start w:val="1"/>
      <w:numFmt w:val="decimal"/>
      <w:pStyle w:val="berschrift5"/>
      <w:lvlText w:val="%1.%2.%3.%4.%5"/>
      <w:legacy w:legacy="1" w:legacySpace="144" w:legacyIndent="708"/>
      <w:lvlJc w:val="left"/>
      <w:pPr>
        <w:ind w:left="851" w:hanging="708"/>
      </w:pPr>
    </w:lvl>
    <w:lvl w:ilvl="5">
      <w:start w:val="1"/>
      <w:numFmt w:val="decimal"/>
      <w:pStyle w:val="berschrift6"/>
      <w:lvlText w:val="%1.%2.%3.%4.%5.%6"/>
      <w:legacy w:legacy="1" w:legacySpace="144" w:legacyIndent="708"/>
      <w:lvlJc w:val="left"/>
      <w:pPr>
        <w:ind w:left="851" w:hanging="708"/>
      </w:pPr>
    </w:lvl>
    <w:lvl w:ilvl="6">
      <w:start w:val="1"/>
      <w:numFmt w:val="decimal"/>
      <w:pStyle w:val="berschrift7"/>
      <w:lvlText w:val="%1.%2.%3.%4.%5.%6.%7"/>
      <w:legacy w:legacy="1" w:legacySpace="144" w:legacyIndent="708"/>
      <w:lvlJc w:val="left"/>
      <w:pPr>
        <w:ind w:left="851" w:hanging="708"/>
      </w:pPr>
    </w:lvl>
    <w:lvl w:ilvl="7">
      <w:start w:val="1"/>
      <w:numFmt w:val="decimal"/>
      <w:pStyle w:val="berschrift8"/>
      <w:lvlText w:val="%1.%2.%3.%4.%5.%6.%7.%8"/>
      <w:legacy w:legacy="1" w:legacySpace="144" w:legacyIndent="708"/>
      <w:lvlJc w:val="left"/>
      <w:pPr>
        <w:ind w:left="851" w:hanging="708"/>
      </w:pPr>
    </w:lvl>
    <w:lvl w:ilvl="8">
      <w:start w:val="1"/>
      <w:numFmt w:val="decimal"/>
      <w:pStyle w:val="berschrift9"/>
      <w:lvlText w:val="%1.%2.%3.%4.%5.%6.%7.%8.%9"/>
      <w:legacy w:legacy="1" w:legacySpace="144" w:legacyIndent="708"/>
      <w:lvlJc w:val="left"/>
      <w:pPr>
        <w:ind w:left="851" w:hanging="708"/>
      </w:pPr>
    </w:lvl>
  </w:abstractNum>
  <w:abstractNum w:abstractNumId="11">
    <w:nsid w:val="FFFFFFFE"/>
    <w:multiLevelType w:val="singleLevel"/>
    <w:tmpl w:val="58B8FD66"/>
    <w:lvl w:ilvl="0">
      <w:numFmt w:val="decimal"/>
      <w:lvlText w:val="*"/>
      <w:lvlJc w:val="left"/>
    </w:lvl>
  </w:abstractNum>
  <w:abstractNum w:abstractNumId="12">
    <w:nsid w:val="30945062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</w:rPr>
    </w:lvl>
  </w:abstractNum>
  <w:abstractNum w:abstractNumId="13">
    <w:nsid w:val="68210DA1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</w:rPr>
    </w:lvl>
  </w:abstractNum>
  <w:abstractNum w:abstractNumId="14">
    <w:nsid w:val="7F511A18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defaultTabStop w:val="284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MFirma" w:val="Systemtechnik"/>
    <w:docVar w:name="BMFirmaSelektion" w:val=" 0"/>
    <w:docVar w:name="Einstufung" w:val="offen"/>
    <w:docVar w:name="EinstufungSelektion" w:val=" 0"/>
    <w:docVar w:name="Status" w:val="in Bearbeitung"/>
    <w:docVar w:name="StatusSelektion" w:val=" 0"/>
  </w:docVars>
  <w:rsids>
    <w:rsidRoot w:val="00CC352D"/>
    <w:rsid w:val="00197BFF"/>
    <w:rsid w:val="001F1FA5"/>
    <w:rsid w:val="009C107D"/>
    <w:rsid w:val="00AA531B"/>
    <w:rsid w:val="00B65AF8"/>
    <w:rsid w:val="00CC352D"/>
    <w:rsid w:val="00CE7B99"/>
    <w:rsid w:val="00D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C932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before="120" w:after="6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ind w:hanging="851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ind w:hanging="851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ind w:hanging="851"/>
      <w:outlineLvl w:val="6"/>
    </w:pPr>
    <w:rPr>
      <w:b w:val="0"/>
      <w:bCs w:val="0"/>
    </w:rPr>
  </w:style>
  <w:style w:type="paragraph" w:styleId="berschrift8">
    <w:name w:val="heading 8"/>
    <w:basedOn w:val="berschrift7"/>
    <w:next w:val="Standard"/>
    <w:qFormat/>
    <w:pPr>
      <w:numPr>
        <w:ilvl w:val="7"/>
      </w:numPr>
      <w:ind w:hanging="851"/>
      <w:outlineLvl w:val="7"/>
    </w:pPr>
    <w:rPr>
      <w:b/>
      <w:bCs/>
    </w:r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before="120" w:after="6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ind w:hanging="851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ind w:hanging="851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ind w:hanging="851"/>
      <w:outlineLvl w:val="6"/>
    </w:pPr>
    <w:rPr>
      <w:b w:val="0"/>
      <w:bCs w:val="0"/>
    </w:rPr>
  </w:style>
  <w:style w:type="paragraph" w:styleId="berschrift8">
    <w:name w:val="heading 8"/>
    <w:basedOn w:val="berschrift7"/>
    <w:next w:val="Standard"/>
    <w:qFormat/>
    <w:pPr>
      <w:numPr>
        <w:ilvl w:val="7"/>
      </w:numPr>
      <w:ind w:hanging="851"/>
      <w:outlineLvl w:val="7"/>
    </w:pPr>
    <w:rPr>
      <w:b/>
      <w:bCs/>
    </w:r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tudium\ProMag\Vorlagen-IT-Projektmanagement\ActionItem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ActionItemProtokoll.dot</Template>
  <TotalTime>0</TotalTime>
  <Pages>1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Mangold Software &amp; Consulting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creator>Simon</dc:creator>
  <cp:lastModifiedBy>Simon</cp:lastModifiedBy>
  <cp:revision>4</cp:revision>
  <cp:lastPrinted>1999-07-23T10:11:00Z</cp:lastPrinted>
  <dcterms:created xsi:type="dcterms:W3CDTF">2011-05-09T14:46:00Z</dcterms:created>
  <dcterms:modified xsi:type="dcterms:W3CDTF">2011-06-08T16:24:00Z</dcterms:modified>
</cp:coreProperties>
</file>